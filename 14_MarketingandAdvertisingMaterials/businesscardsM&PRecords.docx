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  <w:tblCaption w:val="Layout table"/>
      </w:tblPr>
      <w:tblGrid>
        <w:gridCol w:w="2880"/>
        <w:gridCol w:w="2880"/>
        <w:gridCol w:w="2880"/>
        <w:gridCol w:w="2880"/>
        <w:gridCol w:w="2880"/>
      </w:tblGrid>
      <w:tr w:rsidR="00684F27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65232">
                        <w:bookmarkStart w:id="0" w:name="_GoBack"/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704850" cy="620268"/>
                              <wp:effectExtent l="0" t="0" r="0" b="8890"/>
                              <wp:docPr id="3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tc>
                <w:tcPr>
                  <w:tcW w:w="2837" w:type="dxa"/>
                  <w:shd w:val="clear" w:color="auto" w:fill="7E97AD" w:themeFill="accent1"/>
                  <w:vAlign w:val="center"/>
                </w:tcPr>
                <w:p w:rsidR="00684F27" w:rsidRDefault="00365232" w:rsidP="00312796">
                  <w:pPr>
                    <w:pStyle w:val="Name"/>
                  </w:pPr>
                  <w:sdt>
                    <w:sdtPr>
                      <w:alias w:val="Your Name"/>
                      <w:tag w:val=""/>
                      <w:id w:val="1103681501"/>
                      <w:placeholder>
                        <w:docPart w:val="6335D94C47044173AE46A8B5677FC1D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12796">
                        <w:t>M&amp;P Records</w:t>
                      </w:r>
                    </w:sdtContent>
                  </w:sdt>
                </w:p>
              </w:tc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-2128073484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-435366732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 w:rsidP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1856846159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1599831477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Columbus, OH 432</w:t>
                      </w:r>
                      <w:r w:rsidR="00365232">
                        <w:t>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783853096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50207725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 w:rsidP="008524EC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2033993437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134DB14A" wp14:editId="26970F58">
                              <wp:extent cx="704850" cy="620268"/>
                              <wp:effectExtent l="0" t="0" r="0" b="8890"/>
                              <wp:docPr id="28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-1352717962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 w:rsidP="008524EC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-417489335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-1500809675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 w:rsidP="008524EC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854841587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1215242515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563762642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1385474134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1503166643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2D5FD4EC" wp14:editId="50782EFC">
                              <wp:extent cx="704850" cy="620268"/>
                              <wp:effectExtent l="0" t="0" r="0" b="8890"/>
                              <wp:docPr id="29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1648704067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1707609452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842660839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1121808595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-1579358682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-1400126449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347403710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-844157873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2DAF5DCD" wp14:editId="3BAE5CA9">
                              <wp:extent cx="704850" cy="620268"/>
                              <wp:effectExtent l="0" t="0" r="0" b="8890"/>
                              <wp:docPr id="30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-264764476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-1187598737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1252695701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269287820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-1832519194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1820611903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1444916054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1293710941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2B259B68" wp14:editId="5CC7C0B8">
                              <wp:extent cx="704850" cy="620268"/>
                              <wp:effectExtent l="0" t="0" r="0" b="8890"/>
                              <wp:docPr id="32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1271671200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762272846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1739357062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261344730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2047411123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1001937896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899399901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1331482786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</w:tr>
      <w:tr w:rsidR="00684F27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bookmarkEnd w:id="0"/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763927CF" wp14:editId="09B92FA8">
                              <wp:extent cx="704850" cy="620268"/>
                              <wp:effectExtent l="0" t="0" r="0" b="8890"/>
                              <wp:docPr id="37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-400748202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1286388605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142941197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1988423745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1311826357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1508171209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703322055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1360546709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2065F276" wp14:editId="021355B7">
                              <wp:extent cx="704850" cy="620268"/>
                              <wp:effectExtent l="0" t="0" r="0" b="8890"/>
                              <wp:docPr id="36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-1950694631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5564037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-497961347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1014121798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-326596624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1700428880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1729493469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35625704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3ACBED7A" wp14:editId="3C622A4E">
                              <wp:extent cx="704850" cy="620268"/>
                              <wp:effectExtent l="0" t="0" r="0" b="8890"/>
                              <wp:docPr id="35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2095279415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1054661104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946818640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-1601240891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-658686954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1599520203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2013486541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-905760799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1CFDB9AC" wp14:editId="4CC8ABF6">
                              <wp:extent cx="704850" cy="620268"/>
                              <wp:effectExtent l="0" t="0" r="0" b="8890"/>
                              <wp:docPr id="34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-1060163259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1679460744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-1873834088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712930896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882606068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470405172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833601004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1432169933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Caption w:val="Business card table"/>
            </w:tblPr>
            <w:tblGrid>
              <w:gridCol w:w="2448"/>
            </w:tblGrid>
            <w:tr w:rsidR="00684F27">
              <w:trPr>
                <w:trHeight w:hRule="exact" w:val="2304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216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Logo table"/>
                  </w:tblPr>
                  <w:tblGrid>
                    <w:gridCol w:w="1440"/>
                    <w:gridCol w:w="864"/>
                  </w:tblGrid>
                  <w:tr w:rsidR="00684F2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:rsidR="00684F27" w:rsidRDefault="00312796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2D277A78" wp14:editId="5E921D8A">
                              <wp:extent cx="704850" cy="620268"/>
                              <wp:effectExtent l="0" t="0" r="0" b="8890"/>
                              <wp:docPr id="33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747" cy="6272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" w:type="dxa"/>
                      </w:tcPr>
                      <w:p w:rsidR="00684F27" w:rsidRDefault="00684F27"/>
                    </w:tc>
                  </w:tr>
                </w:tbl>
                <w:p w:rsidR="00684F27" w:rsidRDefault="00684F27"/>
              </w:tc>
            </w:tr>
            <w:tr w:rsidR="00684F27">
              <w:trPr>
                <w:trHeight w:hRule="exact" w:val="648"/>
                <w:jc w:val="center"/>
              </w:trPr>
              <w:sdt>
                <w:sdtPr>
                  <w:alias w:val="Your Name"/>
                  <w:tag w:val=""/>
                  <w:id w:val="639317907"/>
                  <w:placeholder>
                    <w:docPart w:val="6335D94C47044173AE46A8B5677FC1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  <w:vAlign w:val="center"/>
                    </w:tcPr>
                    <w:p w:rsidR="00684F27" w:rsidRDefault="00312796">
                      <w:pPr>
                        <w:pStyle w:val="Name"/>
                      </w:pPr>
                      <w:r>
                        <w:t>M&amp;P Records</w:t>
                      </w:r>
                    </w:p>
                  </w:tc>
                </w:sdtContent>
              </w:sdt>
            </w:tr>
            <w:tr w:rsidR="00684F27">
              <w:trPr>
                <w:trHeight w:hRule="exact" w:val="504"/>
                <w:jc w:val="center"/>
              </w:trPr>
              <w:tc>
                <w:tcPr>
                  <w:tcW w:w="2837" w:type="dxa"/>
                </w:tcPr>
                <w:p w:rsidR="00684F27" w:rsidRDefault="00365232">
                  <w:pPr>
                    <w:pStyle w:val="Title"/>
                  </w:pPr>
                  <w:sdt>
                    <w:sdtPr>
                      <w:alias w:val="Title"/>
                      <w:tag w:val=""/>
                      <w:id w:val="1448964686"/>
                      <w:placeholder>
                        <w:docPart w:val="04E94BFD3C4249158B1F09A775E31F91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312796">
                        <w:t>Owner</w:t>
                      </w:r>
                    </w:sdtContent>
                  </w:sdt>
                </w:p>
                <w:sdt>
                  <w:sdtPr>
                    <w:alias w:val="Email"/>
                    <w:tag w:val=""/>
                    <w:id w:val="1715549523"/>
                    <w:placeholder>
                      <w:docPart w:val="EA198DB706604395AD3750553EE2156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312796">
                      <w:pPr>
                        <w:pStyle w:val="BodyText"/>
                      </w:pPr>
                      <w:r>
                        <w:t>mom@mandprecords.com</w:t>
                      </w:r>
                    </w:p>
                  </w:sdtContent>
                </w:sdt>
              </w:tc>
            </w:tr>
            <w:tr w:rsidR="00684F27">
              <w:trPr>
                <w:trHeight w:hRule="exact" w:val="1368"/>
                <w:jc w:val="center"/>
              </w:trPr>
              <w:tc>
                <w:tcPr>
                  <w:tcW w:w="2837" w:type="dxa"/>
                  <w:vAlign w:val="bottom"/>
                </w:tcPr>
                <w:p w:rsidR="00684F27" w:rsidRDefault="00365232">
                  <w:sdt>
                    <w:sdtPr>
                      <w:alias w:val="Street Address"/>
                      <w:tag w:val=""/>
                      <w:id w:val="-273639210"/>
                      <w:placeholder>
                        <w:docPart w:val="2F9B53BAE0734AADB1472A47C6ECAD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19855 High Street</w:t>
                      </w:r>
                    </w:sdtContent>
                  </w:sdt>
                </w:p>
                <w:sdt>
                  <w:sdtPr>
                    <w:alias w:val="City, ST ZIP Code"/>
                    <w:tag w:val=""/>
                    <w:id w:val="-1409148400"/>
                    <w:placeholder>
                      <w:docPart w:val="E94BFDD66FED4E009B356FB56DBC582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p w:rsidR="00684F27" w:rsidRDefault="00365232">
                      <w:r>
                        <w:t>Columbus, OH 43275</w:t>
                      </w:r>
                    </w:p>
                  </w:sdtContent>
                </w:sdt>
                <w:sdt>
                  <w:sdtPr>
                    <w:alias w:val="Website"/>
                    <w:tag w:val=""/>
                    <w:id w:val="810980449"/>
                    <w:placeholder>
                      <w:docPart w:val="0D3B54F48EE24296A588A99BF22E34E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15:appearance w15:val="hidden"/>
                    <w:text/>
                  </w:sdtPr>
                  <w:sdtEndPr/>
                  <w:sdtContent>
                    <w:p w:rsidR="00684F27" w:rsidRDefault="008524EC">
                      <w:r>
                        <w:t>BASolutions.com</w:t>
                      </w:r>
                    </w:p>
                  </w:sdtContent>
                </w:sdt>
                <w:p w:rsidR="00684F27" w:rsidRDefault="00365232">
                  <w:r>
                    <w:rPr>
                      <w:rStyle w:val="Strong"/>
                    </w:rPr>
                    <w:t>Tel</w:t>
                  </w:r>
                  <w:r>
                    <w:t xml:space="preserve">  </w:t>
                  </w:r>
                  <w:sdt>
                    <w:sdtPr>
                      <w:alias w:val="Telephone"/>
                      <w:tag w:val=""/>
                      <w:id w:val="-1603333011"/>
                      <w:placeholder>
                        <w:docPart w:val="12113CEE83A84586A17E1F5014BB9CDF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(614)555-1212</w:t>
                      </w:r>
                    </w:sdtContent>
                  </w:sdt>
                </w:p>
                <w:p w:rsidR="00684F27" w:rsidRDefault="00365232">
                  <w:r>
                    <w:rPr>
                      <w:rStyle w:val="Strong"/>
                    </w:rPr>
                    <w:t>Fax</w:t>
                  </w:r>
                  <w:r>
                    <w:t xml:space="preserve">  </w:t>
                  </w:r>
                  <w:sdt>
                    <w:sdtPr>
                      <w:alias w:val="Fax"/>
                      <w:tag w:val=""/>
                      <w:id w:val="-325899994"/>
                      <w:placeholder>
                        <w:docPart w:val="E272CB7F62A04B94A65C0DC057349BB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8524EC">
                        <w:t>(614-555-1213</w:t>
                      </w:r>
                    </w:sdtContent>
                  </w:sdt>
                </w:p>
              </w:tc>
            </w:tr>
          </w:tbl>
          <w:p w:rsidR="00684F27" w:rsidRDefault="00684F27"/>
        </w:tc>
      </w:tr>
    </w:tbl>
    <w:p w:rsidR="00684F27" w:rsidRDefault="00684F27"/>
    <w:sectPr w:rsidR="00684F27">
      <w:pgSz w:w="15840" w:h="12240" w:orient="landscape" w:code="1"/>
      <w:pgMar w:top="1080" w:right="720" w:bottom="720" w:left="720" w:header="36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4EC" w:rsidRDefault="008524EC">
      <w:r>
        <w:separator/>
      </w:r>
    </w:p>
  </w:endnote>
  <w:endnote w:type="continuationSeparator" w:id="0">
    <w:p w:rsidR="008524EC" w:rsidRDefault="008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4EC" w:rsidRDefault="008524EC">
      <w:r>
        <w:separator/>
      </w:r>
    </w:p>
  </w:footnote>
  <w:footnote w:type="continuationSeparator" w:id="0">
    <w:p w:rsidR="008524EC" w:rsidRDefault="0085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EC"/>
    <w:rsid w:val="00312796"/>
    <w:rsid w:val="00365232"/>
    <w:rsid w:val="00612ACB"/>
    <w:rsid w:val="00684F27"/>
    <w:rsid w:val="008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DEF92-69E6-4E16-81CC-AB0CFA67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77188" w:themeColor="accent1" w:themeShade="BF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Name">
    <w:name w:val="Name"/>
    <w:basedOn w:val="Normal"/>
    <w:uiPriority w:val="1"/>
    <w:qFormat/>
    <w:pPr>
      <w:spacing w:before="40" w:after="40" w:line="216" w:lineRule="auto"/>
    </w:pPr>
    <w:rPr>
      <w:caps/>
      <w:color w:val="FFFFFF" w:themeColor="background1"/>
      <w:spacing w:val="20"/>
      <w:sz w:val="24"/>
    </w:r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Title">
    <w:name w:val="Title"/>
    <w:basedOn w:val="Normal"/>
    <w:uiPriority w:val="2"/>
    <w:qFormat/>
    <w:pPr>
      <w:spacing w:before="80"/>
    </w:pPr>
    <w:rPr>
      <w:caps/>
      <w:spacing w:val="5"/>
      <w:kern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16"/>
      <w:sz w:val="18"/>
      <w14:ligatures w14:val="standardContextual"/>
      <w14:numForm w14:val="oldStyle"/>
    </w:rPr>
  </w:style>
  <w:style w:type="paragraph" w:styleId="BodyText">
    <w:name w:val="Body Text"/>
    <w:basedOn w:val="Normal"/>
    <w:link w:val="BodyTextChar"/>
    <w:uiPriority w:val="3"/>
    <w:qFormat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3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usiness%20cards%20(Timeless%20design,%2010%20per%20page,%20works%20with%20Avery%20537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35D94C47044173AE46A8B5677FC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53AE4-0B78-4DCB-B906-3E29195EF648}"/>
      </w:docPartPr>
      <w:docPartBody>
        <w:p w:rsidR="00000000" w:rsidRDefault="00000000">
          <w:pPr>
            <w:pStyle w:val="6335D94C47044173AE46A8B5677FC1D4"/>
          </w:pPr>
          <w:r>
            <w:t>[Your</w:t>
          </w:r>
          <w:r>
            <w:br/>
            <w:t>Name]</w:t>
          </w:r>
        </w:p>
      </w:docPartBody>
    </w:docPart>
    <w:docPart>
      <w:docPartPr>
        <w:name w:val="04E94BFD3C4249158B1F09A775E31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8812-34D7-4794-B510-5483F7E55255}"/>
      </w:docPartPr>
      <w:docPartBody>
        <w:p w:rsidR="00000000" w:rsidRDefault="00000000">
          <w:pPr>
            <w:pStyle w:val="04E94BFD3C4249158B1F09A775E31F91"/>
          </w:pPr>
          <w:r>
            <w:t>Title</w:t>
          </w:r>
        </w:p>
      </w:docPartBody>
    </w:docPart>
    <w:docPart>
      <w:docPartPr>
        <w:name w:val="EA198DB706604395AD3750553EE2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709A-E66A-4E53-9A5A-3DF504E6F4B1}"/>
      </w:docPartPr>
      <w:docPartBody>
        <w:p w:rsidR="00000000" w:rsidRDefault="00000000">
          <w:pPr>
            <w:pStyle w:val="EA198DB706604395AD3750553EE21562"/>
          </w:pPr>
          <w:r>
            <w:t>Email</w:t>
          </w:r>
        </w:p>
      </w:docPartBody>
    </w:docPart>
    <w:docPart>
      <w:docPartPr>
        <w:name w:val="2F9B53BAE0734AADB1472A47C6EC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8FF16-DE63-421A-8458-31FA63EE7D7D}"/>
      </w:docPartPr>
      <w:docPartBody>
        <w:p w:rsidR="00000000" w:rsidRDefault="00000000">
          <w:pPr>
            <w:pStyle w:val="2F9B53BAE0734AADB1472A47C6ECAD57"/>
          </w:pPr>
          <w:r>
            <w:t>Street Address</w:t>
          </w:r>
        </w:p>
      </w:docPartBody>
    </w:docPart>
    <w:docPart>
      <w:docPartPr>
        <w:name w:val="E94BFDD66FED4E009B356FB56DBC5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683ED-747F-4ACD-B9AA-99F268F6A397}"/>
      </w:docPartPr>
      <w:docPartBody>
        <w:p w:rsidR="00000000" w:rsidRDefault="00000000">
          <w:pPr>
            <w:pStyle w:val="E94BFDD66FED4E009B356FB56DBC5829"/>
          </w:pPr>
          <w:r>
            <w:t>City, ST  ZIP Code</w:t>
          </w:r>
        </w:p>
      </w:docPartBody>
    </w:docPart>
    <w:docPart>
      <w:docPartPr>
        <w:name w:val="0D3B54F48EE24296A588A99BF22E3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61814-FCA1-49FD-A2B9-E95D93192637}"/>
      </w:docPartPr>
      <w:docPartBody>
        <w:p w:rsidR="00000000" w:rsidRDefault="00000000">
          <w:pPr>
            <w:pStyle w:val="0D3B54F48EE24296A588A99BF22E34E4"/>
          </w:pPr>
          <w:r>
            <w:t>Website</w:t>
          </w:r>
        </w:p>
      </w:docPartBody>
    </w:docPart>
    <w:docPart>
      <w:docPartPr>
        <w:name w:val="12113CEE83A84586A17E1F5014BB9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F3B2-43EF-4C6F-8762-F86FEA8F4A69}"/>
      </w:docPartPr>
      <w:docPartBody>
        <w:p w:rsidR="00000000" w:rsidRDefault="00000000">
          <w:pPr>
            <w:pStyle w:val="12113CEE83A84586A17E1F5014BB9CDF"/>
          </w:pPr>
          <w:r>
            <w:t>Telephone</w:t>
          </w:r>
        </w:p>
      </w:docPartBody>
    </w:docPart>
    <w:docPart>
      <w:docPartPr>
        <w:name w:val="E272CB7F62A04B94A65C0DC057349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24B04-A417-4097-8B43-C4BFF6C14A6D}"/>
      </w:docPartPr>
      <w:docPartBody>
        <w:p w:rsidR="00000000" w:rsidRDefault="00000000">
          <w:pPr>
            <w:pStyle w:val="E272CB7F62A04B94A65C0DC057349BBF"/>
          </w:pPr>
          <w:r>
            <w:t>Fax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D94C47044173AE46A8B5677FC1D4">
    <w:name w:val="6335D94C47044173AE46A8B5677FC1D4"/>
  </w:style>
  <w:style w:type="paragraph" w:customStyle="1" w:styleId="04E94BFD3C4249158B1F09A775E31F91">
    <w:name w:val="04E94BFD3C4249158B1F09A775E31F91"/>
  </w:style>
  <w:style w:type="paragraph" w:customStyle="1" w:styleId="EA198DB706604395AD3750553EE21562">
    <w:name w:val="EA198DB706604395AD3750553EE21562"/>
  </w:style>
  <w:style w:type="paragraph" w:customStyle="1" w:styleId="2F9B53BAE0734AADB1472A47C6ECAD57">
    <w:name w:val="2F9B53BAE0734AADB1472A47C6ECAD57"/>
  </w:style>
  <w:style w:type="paragraph" w:customStyle="1" w:styleId="E94BFDD66FED4E009B356FB56DBC5829">
    <w:name w:val="E94BFDD66FED4E009B356FB56DBC5829"/>
  </w:style>
  <w:style w:type="paragraph" w:customStyle="1" w:styleId="0D3B54F48EE24296A588A99BF22E34E4">
    <w:name w:val="0D3B54F48EE24296A588A99BF22E34E4"/>
  </w:style>
  <w:style w:type="paragraph" w:customStyle="1" w:styleId="12113CEE83A84586A17E1F5014BB9CDF">
    <w:name w:val="12113CEE83A84586A17E1F5014BB9CDF"/>
  </w:style>
  <w:style w:type="paragraph" w:customStyle="1" w:styleId="E272CB7F62A04B94A65C0DC057349BBF">
    <w:name w:val="E272CB7F62A04B94A65C0DC057349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">
  <a:themeElements>
    <a:clrScheme name="Business Cards">
      <a:dk1>
        <a:srgbClr val="000000"/>
      </a:dk1>
      <a:lt1>
        <a:srgbClr val="FFFFFF"/>
      </a:lt1>
      <a:dk2>
        <a:srgbClr val="1F2123"/>
      </a:dk2>
      <a:lt2>
        <a:srgbClr val="F8EBD1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>BASolutions.com</Abstract>
  <CompanyAddress>19855 High Street</CompanyAddress>
  <CompanyPhone>(614)555-1212</CompanyPhone>
  <CompanyFax>(614-555-1213</CompanyFax>
  <CompanyEmail>mom@mandprecords.com</CompanyEmail>
</CoverPageProperties>
</file>

<file path=customXml/itemProps1.xml><?xml version="1.0" encoding="utf-8"?>
<ds:datastoreItem xmlns:ds="http://schemas.openxmlformats.org/officeDocument/2006/customXml" ds:itemID="{1F1CC5FB-0D59-4A86-AC36-AEAC36E4A7D5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86E28C16-A51E-46A5-849C-D9FC63431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(Timeless design, 10 per page, works with Avery 5371)</Template>
  <TotalTime>34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Operating Officer</vt:lpstr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Owner</dc:title>
  <dc:creator>M&amp;P Records</dc:creator>
  <cp:keywords/>
  <cp:lastModifiedBy>student</cp:lastModifiedBy>
  <cp:revision>2</cp:revision>
  <cp:lastPrinted>2012-07-09T14:53:00Z</cp:lastPrinted>
  <dcterms:created xsi:type="dcterms:W3CDTF">2017-03-02T23:48:00Z</dcterms:created>
  <dcterms:modified xsi:type="dcterms:W3CDTF">2017-03-03T00:22:00Z</dcterms:modified>
  <cp:contentStatus>Columbus, OH 43275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TC027808159991</vt:lpwstr>
  </property>
</Properties>
</file>