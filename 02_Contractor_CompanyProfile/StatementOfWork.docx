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F9" w:rsidRDefault="00A273F9" w:rsidP="00932C37">
      <w:pPr>
        <w:pStyle w:val="Heading1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73.25pt">
            <v:imagedata r:id="rId7" o:title="Placeholder 1"/>
          </v:shape>
        </w:pict>
      </w:r>
    </w:p>
    <w:bookmarkStart w:id="1" w:name="Text1"/>
    <w:p w:rsidR="00A273F9" w:rsidRPr="00075A11" w:rsidRDefault="00C85E31" w:rsidP="00932C37">
      <w:pPr>
        <w:pStyle w:val="StyleHeading116ptVioletRightBefore144ptAfter4"/>
      </w:pPr>
      <w:r w:rsidRPr="00075A11">
        <w:fldChar w:fldCharType="begin">
          <w:ffData>
            <w:name w:val="Text1"/>
            <w:enabled/>
            <w:calcOnExit w:val="0"/>
            <w:textInput>
              <w:default w:val="[Company Name]"/>
            </w:textInput>
          </w:ffData>
        </w:fldChar>
      </w:r>
      <w:r w:rsidRPr="00075A11">
        <w:instrText xml:space="preserve"> FORMTEXT </w:instrText>
      </w:r>
      <w:r w:rsidRPr="00075A11">
        <w:fldChar w:fldCharType="separate"/>
      </w:r>
      <w:r w:rsidRPr="00075A11">
        <w:t>[Company Name]</w:t>
      </w:r>
      <w:r w:rsidRPr="00075A11">
        <w:fldChar w:fldCharType="end"/>
      </w:r>
      <w:bookmarkEnd w:id="1"/>
    </w:p>
    <w:p w:rsidR="00A273F9" w:rsidRDefault="00A273F9" w:rsidP="00932C37">
      <w:pPr>
        <w:pStyle w:val="StyleHeading124ptBoldOrangeRightAfter12ptTop"/>
      </w:pPr>
      <w:r>
        <w:t>Statement of Work</w:t>
      </w:r>
    </w:p>
    <w:p w:rsidR="00A273F9" w:rsidRPr="00C85E31" w:rsidRDefault="00A273F9" w:rsidP="00932C37">
      <w:pPr>
        <w:pStyle w:val="StyleSub-Title1Violet"/>
      </w:pPr>
      <w:r w:rsidRPr="00C85E31">
        <w:t>Version 0.0</w:t>
      </w:r>
    </w:p>
    <w:p w:rsidR="00A273F9" w:rsidRPr="00075A11" w:rsidRDefault="006A11C3" w:rsidP="00932C37">
      <w:pPr>
        <w:pStyle w:val="SubTitle2"/>
      </w:pPr>
      <w:r w:rsidRPr="00075A11">
        <w:fldChar w:fldCharType="begin">
          <w:ffData>
            <w:name w:val="Text2"/>
            <w:enabled/>
            <w:calcOnExit w:val="0"/>
            <w:textInput>
              <w:default w:val="[Date published]"/>
            </w:textInput>
          </w:ffData>
        </w:fldChar>
      </w:r>
      <w:bookmarkStart w:id="2" w:name="Text2"/>
      <w:r w:rsidRPr="00075A11">
        <w:instrText xml:space="preserve"> FORMTEXT </w:instrText>
      </w:r>
      <w:r w:rsidRPr="00075A11">
        <w:fldChar w:fldCharType="separate"/>
      </w:r>
      <w:r w:rsidRPr="00075A11">
        <w:t>[Date published]</w:t>
      </w:r>
      <w:r w:rsidRPr="00075A11">
        <w:fldChar w:fldCharType="end"/>
      </w:r>
      <w:bookmarkEnd w:id="2"/>
    </w:p>
    <w:p w:rsidR="00A273F9" w:rsidRPr="00075A11" w:rsidRDefault="00A273F9" w:rsidP="00932C37">
      <w:pPr>
        <w:pStyle w:val="SubTitle3"/>
      </w:pPr>
      <w:r w:rsidRPr="00075A11">
        <w:t>Presented by:</w:t>
      </w:r>
    </w:p>
    <w:p w:rsidR="00A273F9" w:rsidRPr="00075A11" w:rsidRDefault="006A11C3" w:rsidP="00932C37">
      <w:pPr>
        <w:pStyle w:val="SubTitle3"/>
        <w:sectPr w:rsidR="00A273F9" w:rsidRPr="00075A11" w:rsidSect="00DA0A78">
          <w:pgSz w:w="12240" w:h="15840"/>
          <w:pgMar w:top="1440" w:right="1440" w:bottom="1440" w:left="1440" w:header="720" w:footer="1022" w:gutter="0"/>
          <w:cols w:space="720"/>
        </w:sectPr>
      </w:pPr>
      <w:r w:rsidRPr="00075A11">
        <w:fldChar w:fldCharType="begin">
          <w:ffData>
            <w:name w:val="Text3"/>
            <w:enabled/>
            <w:calcOnExit w:val="0"/>
            <w:textInput>
              <w:default w:val="[Presenter's name]"/>
            </w:textInput>
          </w:ffData>
        </w:fldChar>
      </w:r>
      <w:bookmarkStart w:id="3" w:name="Text3"/>
      <w:r w:rsidRPr="00075A11">
        <w:instrText xml:space="preserve"> FORMTEXT </w:instrText>
      </w:r>
      <w:r w:rsidRPr="00075A11">
        <w:fldChar w:fldCharType="separate"/>
      </w:r>
      <w:r w:rsidRPr="00075A11">
        <w:t>[Presenter's name]</w:t>
      </w:r>
      <w:r w:rsidRPr="00075A11">
        <w:fldChar w:fldCharType="end"/>
      </w:r>
      <w:bookmarkEnd w:id="3"/>
    </w:p>
    <w:p w:rsidR="00DA0A78" w:rsidRPr="006A11C3" w:rsidRDefault="00DA0A78" w:rsidP="00932C37">
      <w:pPr>
        <w:pStyle w:val="TaglineTop"/>
      </w:pPr>
    </w:p>
    <w:p w:rsidR="00143B45" w:rsidRDefault="006B0D6F" w:rsidP="00932C37">
      <w:pPr>
        <w:pStyle w:val="Header2"/>
      </w:pPr>
      <w:r>
        <w:t xml:space="preserve">Time and </w:t>
      </w:r>
      <w:r w:rsidR="009F05EC">
        <w:t>m</w:t>
      </w:r>
      <w:r>
        <w:t>aterials</w:t>
      </w: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2793"/>
        <w:gridCol w:w="6315"/>
      </w:tblGrid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3B41B9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Client </w:t>
            </w:r>
            <w:r w:rsidR="009F05EC" w:rsidRPr="0040221A">
              <w:rPr>
                <w:i w:val="0"/>
              </w:rPr>
              <w:t>n</w:t>
            </w:r>
            <w:r w:rsidRPr="0040221A">
              <w:rPr>
                <w:i w:val="0"/>
              </w:rPr>
              <w:t>ame</w:t>
            </w:r>
          </w:p>
        </w:tc>
        <w:tc>
          <w:tcPr>
            <w:tcW w:w="6315" w:type="dxa"/>
          </w:tcPr>
          <w:p w:rsidR="003B41B9" w:rsidRPr="00932C3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3B41B9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Client</w:t>
            </w:r>
            <w:r w:rsidR="0040221A">
              <w:rPr>
                <w:i w:val="0"/>
              </w:rPr>
              <w:t>’s</w:t>
            </w:r>
            <w:r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a</w:t>
            </w:r>
            <w:r w:rsidRPr="0040221A">
              <w:rPr>
                <w:i w:val="0"/>
              </w:rPr>
              <w:t>dministrator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71464C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Project </w:t>
            </w:r>
            <w:r w:rsidR="009F05EC" w:rsidRPr="0040221A">
              <w:rPr>
                <w:i w:val="0"/>
              </w:rPr>
              <w:t>n</w:t>
            </w:r>
            <w:r w:rsidRPr="0040221A">
              <w:rPr>
                <w:i w:val="0"/>
              </w:rPr>
              <w:t>ame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71464C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Engagement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uration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Begin</w:t>
            </w:r>
            <w:r w:rsidR="0071464C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d</w:t>
            </w:r>
            <w:r w:rsidR="0071464C" w:rsidRPr="0040221A">
              <w:rPr>
                <w:i w:val="0"/>
              </w:rPr>
              <w:t>ate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End</w:t>
            </w:r>
            <w:r w:rsidR="00804BE7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d</w:t>
            </w:r>
            <w:r w:rsidR="00804BE7" w:rsidRPr="0040221A">
              <w:rPr>
                <w:i w:val="0"/>
              </w:rPr>
              <w:t>ate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</w:tbl>
    <w:p w:rsidR="0062060A" w:rsidRDefault="0062060A" w:rsidP="00932C37"/>
    <w:p w:rsidR="003B41B9" w:rsidRPr="002B3EFA" w:rsidRDefault="0062060A" w:rsidP="002B3EFA">
      <w:pPr>
        <w:pStyle w:val="Header3"/>
      </w:pPr>
      <w:r w:rsidRPr="002B3EFA">
        <w:t xml:space="preserve">Schedule of </w:t>
      </w:r>
      <w:r w:rsidR="00883492" w:rsidRPr="002B3EFA">
        <w:t>r</w:t>
      </w:r>
      <w:r w:rsidRPr="002B3EFA">
        <w:t>ates</w:t>
      </w:r>
    </w:p>
    <w:p w:rsidR="0062060A" w:rsidRPr="002B3EFA" w:rsidRDefault="00075A11" w:rsidP="0015500E">
      <w:pPr>
        <w:pStyle w:val="SectionIntro"/>
      </w:pPr>
      <w:r w:rsidRPr="002B3EFA">
        <w:t>[</w:t>
      </w:r>
      <w:r w:rsidR="003B41B9" w:rsidRPr="002B3EFA">
        <w:t xml:space="preserve">Include </w:t>
      </w:r>
      <w:r w:rsidR="0062060A" w:rsidRPr="002B3EFA">
        <w:t>fixed</w:t>
      </w:r>
      <w:r w:rsidR="001F0F1F" w:rsidRPr="002B3EFA">
        <w:t>-</w:t>
      </w:r>
      <w:r w:rsidR="0062060A" w:rsidRPr="002B3EFA">
        <w:t>rate</w:t>
      </w:r>
      <w:r w:rsidR="003B41B9" w:rsidRPr="002B3EFA">
        <w:t xml:space="preserve"> costs for </w:t>
      </w:r>
      <w:r w:rsidR="001F0F1F" w:rsidRPr="002B3EFA">
        <w:t>items such as</w:t>
      </w:r>
      <w:r w:rsidR="003B41B9" w:rsidRPr="002B3EFA">
        <w:t xml:space="preserve"> equipment and </w:t>
      </w:r>
      <w:r w:rsidR="0062060A" w:rsidRPr="002B3EFA">
        <w:t>hourly rate</w:t>
      </w:r>
      <w:r w:rsidR="003B41B9" w:rsidRPr="002B3EFA">
        <w:t>s for employee time and service.</w:t>
      </w:r>
      <w:r w:rsidRPr="002B3EFA">
        <w:t>]</w:t>
      </w:r>
    </w:p>
    <w:p w:rsidR="00152219" w:rsidRDefault="00152219" w:rsidP="00932C37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2610"/>
        <w:gridCol w:w="2340"/>
      </w:tblGrid>
      <w:tr w:rsidR="00152219" w:rsidRPr="00152219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666666"/>
            <w:vAlign w:val="center"/>
          </w:tcPr>
          <w:p w:rsidR="0015221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Item d</w:t>
            </w:r>
            <w:r w:rsidR="00152219" w:rsidRPr="0040221A">
              <w:rPr>
                <w:i w:val="0"/>
              </w:rPr>
              <w:t>escription</w:t>
            </w:r>
          </w:p>
        </w:tc>
        <w:tc>
          <w:tcPr>
            <w:tcW w:w="2610" w:type="dxa"/>
            <w:shd w:val="clear" w:color="auto" w:fill="666666"/>
            <w:vAlign w:val="center"/>
          </w:tcPr>
          <w:p w:rsidR="00152219" w:rsidRPr="0040221A" w:rsidRDefault="00152219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Delivery </w:t>
            </w:r>
            <w:r w:rsidR="009F05EC" w:rsidRPr="0040221A">
              <w:rPr>
                <w:i w:val="0"/>
              </w:rPr>
              <w:t>s</w:t>
            </w:r>
            <w:r w:rsidRPr="0040221A">
              <w:rPr>
                <w:i w:val="0"/>
              </w:rPr>
              <w:t>chedule</w:t>
            </w:r>
            <w:r w:rsidRPr="0040221A">
              <w:rPr>
                <w:i w:val="0"/>
              </w:rPr>
              <w:br/>
              <w:t xml:space="preserve">(Business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ays)</w:t>
            </w:r>
          </w:p>
        </w:tc>
        <w:tc>
          <w:tcPr>
            <w:tcW w:w="2340" w:type="dxa"/>
            <w:shd w:val="clear" w:color="auto" w:fill="666666"/>
            <w:vAlign w:val="center"/>
          </w:tcPr>
          <w:p w:rsidR="00152219" w:rsidRPr="0040221A" w:rsidRDefault="00152219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Cost</w:t>
            </w:r>
            <w:r w:rsidRPr="0040221A">
              <w:rPr>
                <w:i w:val="0"/>
              </w:rPr>
              <w:br/>
              <w:t>(</w:t>
            </w:r>
            <w:r w:rsidR="009F05EC" w:rsidRPr="0040221A">
              <w:rPr>
                <w:i w:val="0"/>
              </w:rPr>
              <w:t>e</w:t>
            </w:r>
            <w:r w:rsidRPr="0040221A">
              <w:rPr>
                <w:i w:val="0"/>
              </w:rPr>
              <w:t>stimate)</w:t>
            </w:r>
          </w:p>
        </w:tc>
      </w:tr>
      <w:tr w:rsidR="0015221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140" w:type="dxa"/>
            <w:vAlign w:val="center"/>
          </w:tcPr>
          <w:p w:rsidR="00152219" w:rsidRPr="00152219" w:rsidRDefault="00152219" w:rsidP="00932C37"/>
        </w:tc>
        <w:tc>
          <w:tcPr>
            <w:tcW w:w="261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  <w:tc>
          <w:tcPr>
            <w:tcW w:w="234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</w:tr>
      <w:tr w:rsidR="0015221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140" w:type="dxa"/>
            <w:vAlign w:val="center"/>
          </w:tcPr>
          <w:p w:rsidR="00152219" w:rsidRPr="00D6517D" w:rsidRDefault="00152219" w:rsidP="00932C37"/>
        </w:tc>
        <w:tc>
          <w:tcPr>
            <w:tcW w:w="261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  <w:tc>
          <w:tcPr>
            <w:tcW w:w="234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</w:tr>
      <w:tr w:rsidR="0015221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140" w:type="dxa"/>
            <w:vAlign w:val="center"/>
          </w:tcPr>
          <w:p w:rsidR="00152219" w:rsidRPr="00D6517D" w:rsidRDefault="00152219" w:rsidP="00932C37"/>
        </w:tc>
        <w:tc>
          <w:tcPr>
            <w:tcW w:w="261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  <w:tc>
          <w:tcPr>
            <w:tcW w:w="2340" w:type="dxa"/>
            <w:vAlign w:val="center"/>
          </w:tcPr>
          <w:p w:rsidR="00152219" w:rsidRPr="00075A11" w:rsidRDefault="00152219" w:rsidP="00932C37">
            <w:pPr>
              <w:pStyle w:val="rightalign"/>
            </w:pPr>
          </w:p>
        </w:tc>
      </w:tr>
      <w:tr w:rsidR="0015221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140" w:type="dxa"/>
            <w:vAlign w:val="center"/>
          </w:tcPr>
          <w:p w:rsidR="00152219" w:rsidRPr="00152219" w:rsidRDefault="00152219" w:rsidP="00932C37"/>
        </w:tc>
        <w:tc>
          <w:tcPr>
            <w:tcW w:w="2610" w:type="dxa"/>
            <w:vAlign w:val="center"/>
          </w:tcPr>
          <w:p w:rsidR="00152219" w:rsidRPr="00152219" w:rsidRDefault="00152219" w:rsidP="00932C37">
            <w:pPr>
              <w:pStyle w:val="rightalign"/>
            </w:pPr>
          </w:p>
        </w:tc>
        <w:tc>
          <w:tcPr>
            <w:tcW w:w="2340" w:type="dxa"/>
            <w:vAlign w:val="center"/>
          </w:tcPr>
          <w:p w:rsidR="00152219" w:rsidRPr="00152219" w:rsidRDefault="00152219" w:rsidP="00932C37">
            <w:pPr>
              <w:pStyle w:val="rightalign"/>
            </w:pPr>
          </w:p>
        </w:tc>
      </w:tr>
    </w:tbl>
    <w:p w:rsidR="00152219" w:rsidRDefault="00152219" w:rsidP="00932C37"/>
    <w:p w:rsidR="00D6517D" w:rsidRDefault="00D6517D" w:rsidP="002B3EFA">
      <w:pPr>
        <w:pStyle w:val="Header3"/>
      </w:pPr>
      <w:r>
        <w:t xml:space="preserve">Payment </w:t>
      </w:r>
      <w:r w:rsidR="00883492">
        <w:t>t</w:t>
      </w:r>
      <w:r>
        <w:t>erms</w:t>
      </w: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880"/>
        <w:gridCol w:w="2718"/>
      </w:tblGrid>
      <w:tr w:rsidR="006B0D6F" w:rsidRPr="0040221A">
        <w:tc>
          <w:tcPr>
            <w:tcW w:w="3510" w:type="dxa"/>
            <w:shd w:val="clear" w:color="auto" w:fill="666666"/>
          </w:tcPr>
          <w:p w:rsidR="006B0D6F" w:rsidRPr="0040221A" w:rsidRDefault="006B0D6F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Phase</w:t>
            </w:r>
          </w:p>
        </w:tc>
        <w:tc>
          <w:tcPr>
            <w:tcW w:w="2880" w:type="dxa"/>
            <w:shd w:val="clear" w:color="auto" w:fill="666666"/>
          </w:tcPr>
          <w:p w:rsidR="006B0D6F" w:rsidRPr="0040221A" w:rsidRDefault="006B0D6F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Completion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ate</w:t>
            </w:r>
          </w:p>
        </w:tc>
        <w:tc>
          <w:tcPr>
            <w:tcW w:w="2718" w:type="dxa"/>
            <w:shd w:val="clear" w:color="auto" w:fill="666666"/>
          </w:tcPr>
          <w:p w:rsidR="006B0D6F" w:rsidRPr="0040221A" w:rsidRDefault="006B0D6F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Payments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ue</w:t>
            </w:r>
          </w:p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6B0D6F" w:rsidP="00932C37"/>
        </w:tc>
        <w:tc>
          <w:tcPr>
            <w:tcW w:w="2880" w:type="dxa"/>
          </w:tcPr>
          <w:p w:rsidR="006B0D6F" w:rsidRPr="006B0D6F" w:rsidRDefault="006B0D6F" w:rsidP="00932C37"/>
        </w:tc>
        <w:tc>
          <w:tcPr>
            <w:tcW w:w="2718" w:type="dxa"/>
          </w:tcPr>
          <w:p w:rsidR="006B0D6F" w:rsidRPr="006B0D6F" w:rsidRDefault="006B0D6F" w:rsidP="00932C37"/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6B0D6F" w:rsidP="00932C37"/>
        </w:tc>
        <w:tc>
          <w:tcPr>
            <w:tcW w:w="2880" w:type="dxa"/>
          </w:tcPr>
          <w:p w:rsidR="006B0D6F" w:rsidRPr="006B0D6F" w:rsidRDefault="006B0D6F" w:rsidP="00932C37"/>
        </w:tc>
        <w:tc>
          <w:tcPr>
            <w:tcW w:w="2718" w:type="dxa"/>
          </w:tcPr>
          <w:p w:rsidR="006B0D6F" w:rsidRPr="006B0D6F" w:rsidRDefault="006B0D6F" w:rsidP="00932C37"/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6B0D6F" w:rsidP="00932C37"/>
        </w:tc>
        <w:tc>
          <w:tcPr>
            <w:tcW w:w="2880" w:type="dxa"/>
          </w:tcPr>
          <w:p w:rsidR="006B0D6F" w:rsidRPr="006B0D6F" w:rsidRDefault="006B0D6F" w:rsidP="00932C37"/>
        </w:tc>
        <w:tc>
          <w:tcPr>
            <w:tcW w:w="2718" w:type="dxa"/>
          </w:tcPr>
          <w:p w:rsidR="006B0D6F" w:rsidRPr="006B0D6F" w:rsidRDefault="006B0D6F" w:rsidP="00932C37"/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6B0D6F" w:rsidP="00932C37"/>
        </w:tc>
        <w:tc>
          <w:tcPr>
            <w:tcW w:w="2880" w:type="dxa"/>
          </w:tcPr>
          <w:p w:rsidR="006B0D6F" w:rsidRDefault="006B0D6F" w:rsidP="00932C37"/>
        </w:tc>
        <w:tc>
          <w:tcPr>
            <w:tcW w:w="2718" w:type="dxa"/>
          </w:tcPr>
          <w:p w:rsidR="006B0D6F" w:rsidRDefault="006B0D6F" w:rsidP="00932C37"/>
        </w:tc>
      </w:tr>
    </w:tbl>
    <w:p w:rsidR="006B0D6F" w:rsidRPr="0017172E" w:rsidRDefault="006B0D6F" w:rsidP="00932C37">
      <w:pPr>
        <w:pStyle w:val="BlockText"/>
      </w:pPr>
    </w:p>
    <w:p w:rsidR="006B0D6F" w:rsidRPr="00C169A0" w:rsidRDefault="0062060A" w:rsidP="00932C37">
      <w:pPr>
        <w:pStyle w:val="Header2"/>
      </w:pPr>
      <w:r w:rsidRPr="00C169A0">
        <w:lastRenderedPageBreak/>
        <w:t xml:space="preserve">Statement of </w:t>
      </w:r>
      <w:r w:rsidR="009F05EC">
        <w:t>w</w:t>
      </w:r>
      <w:r w:rsidRPr="00C169A0">
        <w:t>ork</w:t>
      </w:r>
    </w:p>
    <w:p w:rsidR="008F2007" w:rsidRDefault="008F2007" w:rsidP="002B3EFA">
      <w:pPr>
        <w:pStyle w:val="Header3"/>
      </w:pPr>
    </w:p>
    <w:p w:rsidR="006B0D6F" w:rsidRDefault="0062060A" w:rsidP="002B3EFA">
      <w:pPr>
        <w:pStyle w:val="Header3"/>
      </w:pPr>
      <w:r>
        <w:t>Assumptions</w:t>
      </w:r>
    </w:p>
    <w:p w:rsidR="0062060A" w:rsidRPr="00883492" w:rsidRDefault="00E36238" w:rsidP="0015500E">
      <w:pPr>
        <w:pStyle w:val="SectionIntro"/>
      </w:pPr>
      <w:r w:rsidRPr="00883492">
        <w:t>[</w:t>
      </w:r>
      <w:r w:rsidR="004C33D8" w:rsidRPr="00883492">
        <w:t>L</w:t>
      </w:r>
      <w:r w:rsidR="0062060A" w:rsidRPr="00883492">
        <w:t xml:space="preserve">ist </w:t>
      </w:r>
      <w:r w:rsidR="004C33D8" w:rsidRPr="00883492">
        <w:t>any</w:t>
      </w:r>
      <w:r w:rsidR="0062060A" w:rsidRPr="00883492">
        <w:t xml:space="preserve"> general assumptions regarding the project</w:t>
      </w:r>
      <w:r w:rsidR="004C33D8" w:rsidRPr="00883492">
        <w:t xml:space="preserve">. Provide details about who will provide what </w:t>
      </w:r>
      <w:r w:rsidR="008F2007">
        <w:t xml:space="preserve">materials, </w:t>
      </w:r>
      <w:r w:rsidR="004C33D8" w:rsidRPr="00883492">
        <w:t>services</w:t>
      </w:r>
      <w:r w:rsidR="008F2007">
        <w:t>,</w:t>
      </w:r>
      <w:r w:rsidR="004C33D8" w:rsidRPr="00883492">
        <w:t xml:space="preserve"> and information</w:t>
      </w:r>
      <w:r w:rsidR="008F2007">
        <w:t>.</w:t>
      </w:r>
      <w:r w:rsidRPr="00883492">
        <w:t>]</w:t>
      </w:r>
    </w:p>
    <w:p w:rsidR="00694D00" w:rsidRDefault="00694D00" w:rsidP="00932C37">
      <w:pPr>
        <w:pStyle w:val="TextEntry"/>
      </w:pPr>
    </w:p>
    <w:p w:rsidR="0029201C" w:rsidRDefault="0029201C" w:rsidP="00932C37">
      <w:pPr>
        <w:pStyle w:val="TextEntry"/>
      </w:pPr>
    </w:p>
    <w:p w:rsidR="006B0D6F" w:rsidRDefault="0062060A" w:rsidP="002B3EFA">
      <w:pPr>
        <w:pStyle w:val="Header3"/>
      </w:pPr>
      <w:r>
        <w:t xml:space="preserve">Change </w:t>
      </w:r>
      <w:r w:rsidR="009F05EC">
        <w:t>m</w:t>
      </w:r>
      <w:r>
        <w:t xml:space="preserve">anagement </w:t>
      </w:r>
      <w:r w:rsidR="009F05EC">
        <w:t>p</w:t>
      </w:r>
      <w:r>
        <w:t>rocess</w:t>
      </w:r>
    </w:p>
    <w:p w:rsidR="0062060A" w:rsidRPr="00883492" w:rsidRDefault="00E36238" w:rsidP="0015500E">
      <w:pPr>
        <w:pStyle w:val="SectionIntro"/>
      </w:pPr>
      <w:r w:rsidRPr="00883492">
        <w:t>[</w:t>
      </w:r>
      <w:r w:rsidR="008F2007">
        <w:t>Describe</w:t>
      </w:r>
      <w:r w:rsidR="0062060A" w:rsidRPr="00883492">
        <w:t xml:space="preserve"> how to handle </w:t>
      </w:r>
      <w:r w:rsidR="0029201C" w:rsidRPr="00883492">
        <w:t>any changes to the project scope listed in the SOW. Detail how the changes wi</w:t>
      </w:r>
      <w:r w:rsidR="008F2007">
        <w:t>ll be addressed and implemented</w:t>
      </w:r>
      <w:r w:rsidR="0029201C" w:rsidRPr="00883492">
        <w:t xml:space="preserve"> and how the associated costs will be handled.</w:t>
      </w:r>
      <w:r w:rsidRPr="00883492">
        <w:t>]</w:t>
      </w:r>
    </w:p>
    <w:p w:rsidR="00694D00" w:rsidRDefault="00694D00" w:rsidP="00932C37">
      <w:pPr>
        <w:pStyle w:val="TextEntry"/>
      </w:pPr>
    </w:p>
    <w:p w:rsidR="00694D00" w:rsidRDefault="00694D00" w:rsidP="00932C37">
      <w:pPr>
        <w:pStyle w:val="TextEntry"/>
      </w:pPr>
    </w:p>
    <w:p w:rsidR="006B0D6F" w:rsidRDefault="0062060A" w:rsidP="002B3EFA">
      <w:pPr>
        <w:pStyle w:val="Header3"/>
      </w:pPr>
      <w:r w:rsidRPr="00730C32">
        <w:t xml:space="preserve">Engagement </w:t>
      </w:r>
      <w:r w:rsidR="00883492">
        <w:t>r</w:t>
      </w:r>
      <w:r w:rsidRPr="00730C32">
        <w:t xml:space="preserve">elated </w:t>
      </w:r>
      <w:r w:rsidR="00883492">
        <w:t>e</w:t>
      </w:r>
      <w:r w:rsidRPr="00730C32">
        <w:t>xpenses</w:t>
      </w:r>
    </w:p>
    <w:p w:rsidR="0062060A" w:rsidRPr="00883492" w:rsidRDefault="00E36238" w:rsidP="0015500E">
      <w:pPr>
        <w:pStyle w:val="SectionIntro"/>
      </w:pPr>
      <w:r w:rsidRPr="00883492">
        <w:t>[</w:t>
      </w:r>
      <w:r w:rsidR="0029201C" w:rsidRPr="00883492">
        <w:t>Detail how all e</w:t>
      </w:r>
      <w:r w:rsidR="0062060A" w:rsidRPr="00883492">
        <w:t xml:space="preserve">xpenses </w:t>
      </w:r>
      <w:r w:rsidR="0029201C" w:rsidRPr="00883492">
        <w:t xml:space="preserve">that incur as a cost of doing business for the </w:t>
      </w:r>
      <w:r w:rsidR="0062060A" w:rsidRPr="00883492">
        <w:t xml:space="preserve">project </w:t>
      </w:r>
      <w:r w:rsidR="0029201C" w:rsidRPr="00883492">
        <w:t>will be handled. Explain who will be responsible for what expenses.</w:t>
      </w:r>
      <w:r w:rsidRPr="00883492">
        <w:t>]</w:t>
      </w:r>
    </w:p>
    <w:p w:rsidR="0029201C" w:rsidRDefault="0029201C" w:rsidP="00932C37">
      <w:pPr>
        <w:pStyle w:val="TextEntry"/>
      </w:pPr>
    </w:p>
    <w:p w:rsidR="006B0D6F" w:rsidRDefault="0062060A" w:rsidP="002B3EFA">
      <w:pPr>
        <w:pStyle w:val="Header3"/>
      </w:pPr>
      <w:r w:rsidRPr="00730C32">
        <w:t xml:space="preserve">Professional </w:t>
      </w:r>
      <w:r w:rsidR="009F05EC">
        <w:t>s</w:t>
      </w:r>
      <w:r w:rsidRPr="00730C32">
        <w:t xml:space="preserve">ervices </w:t>
      </w:r>
      <w:r w:rsidR="009F05EC">
        <w:t>a</w:t>
      </w:r>
      <w:r w:rsidRPr="00730C32">
        <w:t>greement</w:t>
      </w:r>
    </w:p>
    <w:p w:rsidR="0062060A" w:rsidRPr="00883492" w:rsidRDefault="00E36238" w:rsidP="0015500E">
      <w:pPr>
        <w:pStyle w:val="SectionIntro"/>
      </w:pPr>
      <w:r w:rsidRPr="00883492">
        <w:t>[</w:t>
      </w:r>
      <w:r w:rsidR="008F2007">
        <w:t>Detail</w:t>
      </w:r>
      <w:r w:rsidR="0029201C" w:rsidRPr="00883492">
        <w:t xml:space="preserve"> the g</w:t>
      </w:r>
      <w:r w:rsidR="0062060A" w:rsidRPr="00883492">
        <w:t xml:space="preserve">eneral terms and conditions for services provided to </w:t>
      </w:r>
      <w:r w:rsidR="0029201C" w:rsidRPr="00883492">
        <w:t>your</w:t>
      </w:r>
      <w:r w:rsidR="0062060A" w:rsidRPr="00883492">
        <w:t xml:space="preserve"> client</w:t>
      </w:r>
      <w:r w:rsidR="0029201C" w:rsidRPr="00883492">
        <w:t xml:space="preserve">. </w:t>
      </w:r>
      <w:r w:rsidR="008F2007">
        <w:t>I</w:t>
      </w:r>
      <w:r w:rsidR="0029201C" w:rsidRPr="00883492">
        <w:t xml:space="preserve">nclude who owns the product once the project is complete </w:t>
      </w:r>
      <w:r w:rsidR="00445DCA" w:rsidRPr="00883492">
        <w:t>and how maintenance or upgrades will be handled and billed in the future.</w:t>
      </w:r>
      <w:r w:rsidRPr="00883492">
        <w:t>]</w:t>
      </w:r>
    </w:p>
    <w:p w:rsidR="002973AF" w:rsidRDefault="002973AF" w:rsidP="00932C37">
      <w:pPr>
        <w:pStyle w:val="TextEntry"/>
      </w:pPr>
    </w:p>
    <w:p w:rsidR="002973AF" w:rsidRDefault="008F2007" w:rsidP="00932C37">
      <w:pPr>
        <w:pStyle w:val="TextEntry"/>
      </w:pPr>
      <w:r>
        <w:br w:type="page"/>
      </w:r>
    </w:p>
    <w:p w:rsidR="002973AF" w:rsidRPr="00C169A0" w:rsidRDefault="00445DCA" w:rsidP="00932C37">
      <w:pPr>
        <w:pStyle w:val="Header2"/>
      </w:pPr>
      <w:r>
        <w:t xml:space="preserve">Acceptance and </w:t>
      </w:r>
      <w:r w:rsidR="009F05EC">
        <w:t>a</w:t>
      </w:r>
      <w:r w:rsidR="00C169A0">
        <w:t>uthorization</w:t>
      </w:r>
    </w:p>
    <w:p w:rsidR="005068E9" w:rsidRDefault="00075A11" w:rsidP="00FF711F">
      <w:r>
        <w:t>[</w:t>
      </w:r>
      <w:r w:rsidR="00FF711F">
        <w:t>Use the following format to c</w:t>
      </w:r>
      <w:r w:rsidR="00FF711F" w:rsidRPr="0015500E">
        <w:t>reate a signature page that confirms agreement of the products and services to be delivered, when, how</w:t>
      </w:r>
      <w:r w:rsidR="00FF711F">
        <w:t>,</w:t>
      </w:r>
      <w:r w:rsidR="00FF711F" w:rsidRPr="0015500E">
        <w:t xml:space="preserve"> and for what price. </w:t>
      </w:r>
      <w:r w:rsidR="00FF711F">
        <w:t>B</w:t>
      </w:r>
      <w:r w:rsidR="00FF711F" w:rsidRPr="0015500E">
        <w:t>e sure to include any legal language as required by your company's legal representative.</w:t>
      </w:r>
      <w:r w:rsidR="00FF711F">
        <w:t xml:space="preserve"> Get signatures of </w:t>
      </w:r>
      <w:r w:rsidR="0062060A" w:rsidRPr="00075A11">
        <w:t>the client administrator</w:t>
      </w:r>
      <w:r w:rsidR="008F2007">
        <w:t>,</w:t>
      </w:r>
      <w:r w:rsidR="0062060A" w:rsidRPr="00075A11">
        <w:t xml:space="preserve"> </w:t>
      </w:r>
      <w:r w:rsidR="008F2007">
        <w:t xml:space="preserve">the </w:t>
      </w:r>
      <w:r w:rsidR="00445DCA" w:rsidRPr="00075A11">
        <w:t>S</w:t>
      </w:r>
      <w:r w:rsidR="0062060A" w:rsidRPr="00075A11">
        <w:t xml:space="preserve">tatement of </w:t>
      </w:r>
      <w:r w:rsidR="00445DCA" w:rsidRPr="00075A11">
        <w:t>W</w:t>
      </w:r>
      <w:r w:rsidR="0062060A" w:rsidRPr="00075A11">
        <w:t>ork author</w:t>
      </w:r>
      <w:r w:rsidR="00445DCA" w:rsidRPr="00075A11">
        <w:t>, and any other parties who are responsible for the SOW.</w:t>
      </w:r>
      <w:r w:rsidR="00FF711F">
        <w:t>]</w:t>
      </w:r>
    </w:p>
    <w:p w:rsidR="00FF711F" w:rsidRDefault="00FF711F" w:rsidP="00FF711F"/>
    <w:p w:rsidR="00FF711F" w:rsidRDefault="00FF711F" w:rsidP="00FF711F"/>
    <w:p w:rsidR="00FF711F" w:rsidRDefault="00FF711F" w:rsidP="00FF711F"/>
    <w:p w:rsidR="00FF711F" w:rsidRPr="0015500E" w:rsidRDefault="00FF711F" w:rsidP="00FF711F"/>
    <w:p w:rsidR="00F53050" w:rsidRPr="005068E9" w:rsidRDefault="00F53050" w:rsidP="00932C37">
      <w:pPr>
        <w:pStyle w:val="BlockText"/>
      </w:pPr>
      <w:r w:rsidRPr="005068E9">
        <w:t xml:space="preserve">The terms and conditions of the </w:t>
      </w:r>
      <w:r w:rsidRPr="00883492">
        <w:rPr>
          <w:b/>
        </w:rPr>
        <w:t xml:space="preserve">Professional </w:t>
      </w:r>
      <w:r w:rsidR="00FF711F">
        <w:rPr>
          <w:b/>
        </w:rPr>
        <w:t>S</w:t>
      </w:r>
      <w:r w:rsidRPr="00883492">
        <w:rPr>
          <w:b/>
        </w:rPr>
        <w:t xml:space="preserve">ervices </w:t>
      </w:r>
      <w:r w:rsidR="00FF711F">
        <w:rPr>
          <w:b/>
        </w:rPr>
        <w:t>A</w:t>
      </w:r>
      <w:r w:rsidRPr="00883492">
        <w:rPr>
          <w:b/>
        </w:rPr>
        <w:t>greement</w:t>
      </w:r>
      <w:r w:rsidRPr="005068E9">
        <w:t xml:space="preserve"> apply in full to the services and products provided under this Statement of Work.</w:t>
      </w:r>
    </w:p>
    <w:p w:rsidR="00F53050" w:rsidRPr="005068E9" w:rsidRDefault="00F53050" w:rsidP="00932C37">
      <w:pPr>
        <w:pStyle w:val="BlockText"/>
      </w:pPr>
      <w:r w:rsidRPr="00DA6758">
        <w:rPr>
          <w:b/>
        </w:rPr>
        <w:t>IN WITNESS WHEREOF</w:t>
      </w:r>
      <w:r w:rsidRPr="005068E9">
        <w:t>, the parties hereto each acting with proper authority have executed this Statement of Work, under seal.</w:t>
      </w:r>
    </w:p>
    <w:p w:rsidR="00C169A0" w:rsidRDefault="00C169A0" w:rsidP="00932C37">
      <w:pPr>
        <w:pStyle w:val="BlockText"/>
      </w:pPr>
    </w:p>
    <w:tbl>
      <w:tblPr>
        <w:tblW w:w="9090" w:type="dxa"/>
        <w:tblInd w:w="468" w:type="dxa"/>
        <w:tblLook w:val="0000" w:firstRow="0" w:lastRow="0" w:firstColumn="0" w:lastColumn="0" w:noHBand="0" w:noVBand="0"/>
      </w:tblPr>
      <w:tblGrid>
        <w:gridCol w:w="4410"/>
        <w:gridCol w:w="450"/>
        <w:gridCol w:w="4230"/>
      </w:tblGrid>
      <w:tr w:rsidR="00F53050">
        <w:tblPrEx>
          <w:tblCellMar>
            <w:top w:w="0" w:type="dxa"/>
            <w:bottom w:w="0" w:type="dxa"/>
          </w:tblCellMar>
        </w:tblPrEx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bookmarkStart w:id="4" w:name="Text4"/>
          <w:p w:rsidR="00F53050" w:rsidRDefault="009F05EC" w:rsidP="00932C37"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[Client name]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[Client name] </w:t>
            </w:r>
            <w:r>
              <w:fldChar w:fldCharType="end"/>
            </w:r>
            <w:bookmarkEnd w:id="4"/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bookmarkStart w:id="5" w:name="Text5"/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Pr="0022532D" w:rsidRDefault="009F05EC" w:rsidP="00932C37"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[Services provider name]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[Services provider name] </w:t>
            </w:r>
            <w:r>
              <w:fldChar w:fldCharType="end"/>
            </w:r>
            <w:bookmarkEnd w:id="5"/>
          </w:p>
        </w:tc>
      </w:tr>
      <w:tr w:rsidR="00DA675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6758" w:rsidRPr="0022532D" w:rsidRDefault="00DA6758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6758" w:rsidRDefault="00DA6758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6758" w:rsidRPr="0022532D" w:rsidRDefault="00DA6758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F53050" w:rsidRPr="0022532D" w:rsidRDefault="00F53050" w:rsidP="00932C37"/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Title</w:t>
            </w:r>
          </w:p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Pr="0022532D" w:rsidRDefault="00F53050" w:rsidP="00932C37"/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Signature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Signature</w:t>
            </w:r>
          </w:p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Pr="0022532D" w:rsidRDefault="00F53050" w:rsidP="00932C37"/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Date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Date</w:t>
            </w:r>
          </w:p>
        </w:tc>
      </w:tr>
    </w:tbl>
    <w:p w:rsidR="00F53050" w:rsidRDefault="00F53050" w:rsidP="00932C37"/>
    <w:sectPr w:rsidR="00F53050" w:rsidSect="0058588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102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1E" w:rsidRDefault="0036221E" w:rsidP="00932C37">
      <w:r>
        <w:separator/>
      </w:r>
    </w:p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</w:endnote>
  <w:endnote w:type="continuationSeparator" w:id="0">
    <w:p w:rsidR="0036221E" w:rsidRDefault="0036221E" w:rsidP="00932C37">
      <w:r>
        <w:continuationSeparator/>
      </w:r>
    </w:p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37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36221E">
      <w:t>1/18/2017</w:t>
    </w:r>
    <w:r>
      <w:fldChar w:fldCharType="end"/>
    </w:r>
    <w:r>
      <w:tab/>
      <w:t>Statement of Work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221E">
      <w:rPr>
        <w:rStyle w:val="PageNumber"/>
      </w:rPr>
      <w:t>4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37" w:rsidRPr="00726046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36221E">
      <w:t>1/18/2017</w:t>
    </w:r>
    <w:r>
      <w:fldChar w:fldCharType="end"/>
    </w:r>
    <w:r>
      <w:tab/>
      <w:t>Statement of Work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221E">
      <w:rPr>
        <w:rStyle w:val="PageNumber"/>
      </w:rPr>
      <w:t>2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1E" w:rsidRDefault="0036221E" w:rsidP="00932C37">
      <w:r>
        <w:separator/>
      </w:r>
    </w:p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</w:footnote>
  <w:footnote w:type="continuationSeparator" w:id="0">
    <w:p w:rsidR="0036221E" w:rsidRDefault="0036221E" w:rsidP="00932C37">
      <w:r>
        <w:continuationSeparator/>
      </w:r>
    </w:p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  <w:p w:rsidR="0036221E" w:rsidRDefault="0036221E" w:rsidP="00932C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37" w:rsidRDefault="00932C37" w:rsidP="00932C37">
    <w:pPr>
      <w:pStyle w:val="Header"/>
    </w:pPr>
    <w:r>
      <w:t>Statement of Work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37" w:rsidRDefault="00932C37" w:rsidP="00932C37"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9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2"/>
  </w:num>
  <w:num w:numId="11">
    <w:abstractNumId w:val="15"/>
  </w:num>
  <w:num w:numId="12">
    <w:abstractNumId w:val="1"/>
  </w:num>
  <w:num w:numId="13">
    <w:abstractNumId w:val="9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221E"/>
    <w:rsid w:val="0003120C"/>
    <w:rsid w:val="0006012B"/>
    <w:rsid w:val="00060B60"/>
    <w:rsid w:val="00075A11"/>
    <w:rsid w:val="000807DB"/>
    <w:rsid w:val="00087CA8"/>
    <w:rsid w:val="000B6680"/>
    <w:rsid w:val="000D19C8"/>
    <w:rsid w:val="000E3FDE"/>
    <w:rsid w:val="00103966"/>
    <w:rsid w:val="00106535"/>
    <w:rsid w:val="00142950"/>
    <w:rsid w:val="00143B45"/>
    <w:rsid w:val="00152219"/>
    <w:rsid w:val="0015500E"/>
    <w:rsid w:val="00163F87"/>
    <w:rsid w:val="0017172E"/>
    <w:rsid w:val="00186425"/>
    <w:rsid w:val="001C16F1"/>
    <w:rsid w:val="001D43BA"/>
    <w:rsid w:val="001F0F1F"/>
    <w:rsid w:val="00210E48"/>
    <w:rsid w:val="0022532D"/>
    <w:rsid w:val="0029201C"/>
    <w:rsid w:val="0029573D"/>
    <w:rsid w:val="002973AF"/>
    <w:rsid w:val="002A6FFA"/>
    <w:rsid w:val="002B3EFA"/>
    <w:rsid w:val="002E2F8E"/>
    <w:rsid w:val="0032747A"/>
    <w:rsid w:val="003335DB"/>
    <w:rsid w:val="0036221E"/>
    <w:rsid w:val="003A66EF"/>
    <w:rsid w:val="003B41B9"/>
    <w:rsid w:val="003E25BE"/>
    <w:rsid w:val="0040221A"/>
    <w:rsid w:val="00402582"/>
    <w:rsid w:val="00431C35"/>
    <w:rsid w:val="00432E47"/>
    <w:rsid w:val="00441869"/>
    <w:rsid w:val="00445DCA"/>
    <w:rsid w:val="004727E7"/>
    <w:rsid w:val="004869E8"/>
    <w:rsid w:val="00497612"/>
    <w:rsid w:val="004C33D8"/>
    <w:rsid w:val="004D5D70"/>
    <w:rsid w:val="005068E9"/>
    <w:rsid w:val="005153DE"/>
    <w:rsid w:val="00534009"/>
    <w:rsid w:val="00585882"/>
    <w:rsid w:val="00587270"/>
    <w:rsid w:val="005A311D"/>
    <w:rsid w:val="006154F1"/>
    <w:rsid w:val="0062060A"/>
    <w:rsid w:val="0062270F"/>
    <w:rsid w:val="00646C54"/>
    <w:rsid w:val="00673696"/>
    <w:rsid w:val="00694D00"/>
    <w:rsid w:val="006A11C3"/>
    <w:rsid w:val="006B0D6F"/>
    <w:rsid w:val="006B2740"/>
    <w:rsid w:val="007075DD"/>
    <w:rsid w:val="0071464C"/>
    <w:rsid w:val="007301E2"/>
    <w:rsid w:val="00730FBE"/>
    <w:rsid w:val="00784292"/>
    <w:rsid w:val="007901D8"/>
    <w:rsid w:val="007B7E0D"/>
    <w:rsid w:val="00804BE7"/>
    <w:rsid w:val="008517F3"/>
    <w:rsid w:val="00883492"/>
    <w:rsid w:val="008B1F83"/>
    <w:rsid w:val="008C3EFB"/>
    <w:rsid w:val="008F2007"/>
    <w:rsid w:val="009039D6"/>
    <w:rsid w:val="00932C37"/>
    <w:rsid w:val="009A1A31"/>
    <w:rsid w:val="009A4F71"/>
    <w:rsid w:val="009C0D77"/>
    <w:rsid w:val="009F05EC"/>
    <w:rsid w:val="00A10A92"/>
    <w:rsid w:val="00A13660"/>
    <w:rsid w:val="00A273F9"/>
    <w:rsid w:val="00A730C8"/>
    <w:rsid w:val="00B0213E"/>
    <w:rsid w:val="00B8436C"/>
    <w:rsid w:val="00B8650C"/>
    <w:rsid w:val="00C169A0"/>
    <w:rsid w:val="00C20DBC"/>
    <w:rsid w:val="00C7054B"/>
    <w:rsid w:val="00C85E31"/>
    <w:rsid w:val="00C87EC2"/>
    <w:rsid w:val="00CA55AA"/>
    <w:rsid w:val="00CA6EC3"/>
    <w:rsid w:val="00D10702"/>
    <w:rsid w:val="00D339FE"/>
    <w:rsid w:val="00D525DC"/>
    <w:rsid w:val="00D6517D"/>
    <w:rsid w:val="00DA0A78"/>
    <w:rsid w:val="00DA6758"/>
    <w:rsid w:val="00DB6AAB"/>
    <w:rsid w:val="00DC130F"/>
    <w:rsid w:val="00E17C66"/>
    <w:rsid w:val="00E36238"/>
    <w:rsid w:val="00ED07DF"/>
    <w:rsid w:val="00EE1582"/>
    <w:rsid w:val="00F13E7A"/>
    <w:rsid w:val="00F53050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932C37"/>
    <w:pPr>
      <w:tabs>
        <w:tab w:val="center" w:pos="4680"/>
      </w:tabs>
      <w:ind w:left="-18"/>
    </w:pPr>
    <w:rPr>
      <w:rFonts w:ascii="Verdana" w:eastAsia="Times New Roman" w:hAnsi="Verdana"/>
      <w:noProof/>
    </w:rPr>
  </w:style>
  <w:style w:type="paragraph" w:styleId="Heading1">
    <w:name w:val="heading 1"/>
    <w:basedOn w:val="Normal"/>
    <w:next w:val="Normal"/>
    <w:qFormat/>
    <w:rsid w:val="00585882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273F9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semiHidden/>
    <w:rsid w:val="00A273F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273F9"/>
  </w:style>
  <w:style w:type="paragraph" w:styleId="Header">
    <w:name w:val="header"/>
    <w:basedOn w:val="Normal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pBdr>
        <w:top w:val="single" w:sz="24" w:space="1" w:color="800080"/>
        <w:right w:val="single" w:sz="24" w:space="4" w:color="800080"/>
      </w:pBdr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pBdr>
        <w:top w:val="single" w:sz="8" w:space="1" w:color="800080"/>
      </w:pBdr>
      <w:spacing w:before="1200"/>
    </w:pPr>
    <w:rPr>
      <w:sz w:val="24"/>
    </w:rPr>
  </w:style>
  <w:style w:type="paragraph" w:customStyle="1" w:styleId="SubTitle2">
    <w:name w:val="Sub Title 2"/>
    <w:basedOn w:val="Heading3"/>
    <w:rsid w:val="004D5D70"/>
    <w:pPr>
      <w:spacing w:after="1080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431C35"/>
    <w:pPr>
      <w:spacing w:after="120"/>
    </w:pPr>
    <w:rPr>
      <w:b/>
      <w:bCs/>
      <w:color w:val="808080"/>
      <w:sz w:val="48"/>
    </w:rPr>
  </w:style>
  <w:style w:type="paragraph" w:customStyle="1" w:styleId="TaglineTop">
    <w:name w:val="Tagline Top"/>
    <w:basedOn w:val="Heading1"/>
    <w:rsid w:val="00A273F9"/>
    <w:pPr>
      <w:pageBreakBefore/>
      <w:spacing w:after="40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pBdr>
        <w:top w:val="single" w:sz="18" w:space="1" w:color="333333"/>
      </w:pBdr>
      <w:spacing w:after="240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pBdr>
        <w:top w:val="single" w:sz="18" w:space="1" w:color="333333"/>
      </w:pBdr>
      <w:spacing w:before="120" w:after="120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2CharChar">
    <w:name w:val="Instruction 2 Char Char"/>
    <w:basedOn w:val="DefaultParagraphFont"/>
    <w:link w:val="BodyTextInde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29201C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15500E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spacing w:before="2880" w:after="80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y-1\AppData\Roaming\Microsoft\Templates\Statement%20of%20wo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work.dot</Template>
  <TotalTime>1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iepii</dc:creator>
  <cp:lastModifiedBy>iepii</cp:lastModifiedBy>
  <cp:revision>1</cp:revision>
  <cp:lastPrinted>2004-05-27T13:47:00Z</cp:lastPrinted>
  <dcterms:created xsi:type="dcterms:W3CDTF">2017-01-18T19:22:00Z</dcterms:created>
  <dcterms:modified xsi:type="dcterms:W3CDTF">2017-01-18T19:23:00Z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TC011840321033</vt:lpwstr>
  </property>
</Properties>
</file>