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2712"/>
        <w:gridCol w:w="270"/>
        <w:gridCol w:w="4525"/>
      </w:tblGrid>
      <w:tr w:rsidR="00910CBB">
        <w:tc>
          <w:tcPr>
            <w:tcW w:w="5000" w:type="pct"/>
            <w:gridSpan w:val="4"/>
            <w:shd w:val="clear" w:color="auto" w:fill="auto"/>
            <w:vAlign w:val="bottom"/>
          </w:tcPr>
          <w:bookmarkStart w:id="0" w:name="_GoBack"/>
          <w:bookmarkEnd w:id="0"/>
          <w:p w:rsidR="00910CBB" w:rsidRDefault="0086730C">
            <w:pPr>
              <w:pStyle w:val="Name"/>
            </w:pPr>
            <w:sdt>
              <w:sdtPr>
                <w:id w:val="5444133"/>
                <w:placeholder>
                  <w:docPart w:val="8471A54E6105489F89154093B87A08D9"/>
                </w:placeholder>
                <w:showingPlcHdr/>
              </w:sdtPr>
              <w:sdtEndPr/>
              <w:sdtContent>
                <w:r w:rsidR="004513B2">
                  <w:t>[Your Name]</w:t>
                </w:r>
              </w:sdtContent>
            </w:sdt>
          </w:p>
        </w:tc>
      </w:tr>
      <w:tr w:rsidR="00910CBB">
        <w:trPr>
          <w:trHeight w:val="598"/>
        </w:trPr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Default="0086730C">
            <w:pPr>
              <w:rPr>
                <w:color w:val="262626" w:themeColor="text1" w:themeTint="D9"/>
                <w:sz w:val="18"/>
              </w:rPr>
            </w:pPr>
            <w:sdt>
              <w:sdtPr>
                <w:rPr>
                  <w:rStyle w:val="PersonalInfoChar"/>
                </w:rPr>
                <w:id w:val="5444137"/>
                <w:placeholder>
                  <w:docPart w:val="2AF5235AC3964EF699F5E493C016D0B3"/>
                </w:placeholder>
                <w:showingPlcHdr/>
              </w:sdtPr>
              <w:sdtEndPr>
                <w:rPr>
                  <w:rStyle w:val="PersonalInfoChar"/>
                </w:rPr>
              </w:sdtEndPr>
              <w:sdtContent>
                <w:r w:rsidR="004513B2">
                  <w:rPr>
                    <w:color w:val="262626" w:themeColor="text1" w:themeTint="D9"/>
                    <w:sz w:val="18"/>
                  </w:rPr>
                  <w:t>[</w:t>
                </w:r>
                <w:r w:rsidR="004513B2">
                  <w:rPr>
                    <w:rStyle w:val="PersonalInfoChar"/>
                  </w:rPr>
                  <w:t>Phone</w:t>
                </w:r>
                <w:r w:rsidR="004513B2">
                  <w:rPr>
                    <w:color w:val="262626" w:themeColor="text1" w:themeTint="D9"/>
                    <w:sz w:val="18"/>
                  </w:rPr>
                  <w:t>]</w:t>
                </w:r>
              </w:sdtContent>
            </w:sdt>
          </w:p>
          <w:p w:rsidR="00910CBB" w:rsidRDefault="0086730C">
            <w:pPr>
              <w:pStyle w:val="PersonalInfo"/>
            </w:pPr>
            <w:sdt>
              <w:sdtPr>
                <w:id w:val="5444139"/>
                <w:placeholder>
                  <w:docPart w:val="852BF53CFFB241E2A6A6BFA28A5CB843"/>
                </w:placeholder>
                <w:showingPlcHdr/>
              </w:sdtPr>
              <w:sdtEndPr/>
              <w:sdtContent>
                <w:r w:rsidR="004513B2">
                  <w:t>[Street Address], [City, ST  Zip Code]</w:t>
                </w:r>
              </w:sdtContent>
            </w:sdt>
          </w:p>
        </w:tc>
        <w:tc>
          <w:tcPr>
            <w:tcW w:w="2500" w:type="pct"/>
            <w:gridSpan w:val="2"/>
            <w:shd w:val="clear" w:color="auto" w:fill="auto"/>
            <w:vAlign w:val="bottom"/>
          </w:tcPr>
          <w:p w:rsidR="00910CBB" w:rsidRDefault="0086730C" w:rsidP="001E5C69">
            <w:pPr>
              <w:pStyle w:val="PersonalInfoRight"/>
            </w:pPr>
            <w:sdt>
              <w:sdtPr>
                <w:id w:val="5444140"/>
                <w:placeholder>
                  <w:docPart w:val="D3EFC07F89294436B1E8FBA3A7F4D57D"/>
                </w:placeholder>
                <w:showingPlcHdr/>
              </w:sdtPr>
              <w:sdtEndPr/>
              <w:sdtContent>
                <w:r w:rsidR="004513B2">
                  <w:t>[E-Mail]</w:t>
                </w:r>
              </w:sdtContent>
            </w:sdt>
          </w:p>
          <w:p w:rsidR="00910CBB" w:rsidRDefault="0086730C" w:rsidP="001E5C69">
            <w:pPr>
              <w:pStyle w:val="PersonalInfoRight"/>
            </w:pPr>
            <w:sdt>
              <w:sdtPr>
                <w:id w:val="5444141"/>
                <w:placeholder>
                  <w:docPart w:val="2FB651238412443EB4D59FB38C55589A"/>
                </w:placeholder>
                <w:showingPlcHdr/>
              </w:sdtPr>
              <w:sdtEndPr/>
              <w:sdtContent>
                <w:r w:rsidR="004513B2">
                  <w:t>[Website]</w:t>
                </w:r>
              </w:sdtContent>
            </w:sdt>
          </w:p>
        </w:tc>
      </w:tr>
      <w:tr w:rsidR="00910CBB" w:rsidTr="00024E30">
        <w:trPr>
          <w:trHeight w:val="216"/>
        </w:trPr>
        <w:tc>
          <w:tcPr>
            <w:tcW w:w="5000" w:type="pct"/>
            <w:gridSpan w:val="4"/>
            <w:shd w:val="clear" w:color="auto" w:fill="auto"/>
          </w:tcPr>
          <w:p w:rsidR="00910CBB" w:rsidRDefault="00910CBB"/>
        </w:tc>
      </w:tr>
      <w:tr w:rsidR="001E5C69" w:rsidTr="001E5C69">
        <w:tc>
          <w:tcPr>
            <w:tcW w:w="1086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86730C" w:rsidP="00024E30">
            <w:pPr>
              <w:pStyle w:val="ContentHeading"/>
            </w:pPr>
            <w:sdt>
              <w:sdtPr>
                <w:id w:val="5444144"/>
                <w:placeholder>
                  <w:docPart w:val="01F63C97778E47A6AF8EB3ACB5453CE6"/>
                </w:placeholder>
                <w:showingPlcHdr/>
              </w:sdtPr>
              <w:sdtEndPr/>
              <w:sdtContent>
                <w:r w:rsidR="001E5C69" w:rsidRPr="00024E30">
                  <w:t>Professional Profile</w:t>
                </w:r>
              </w:sdtContent>
            </w:sdt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Default="0086730C" w:rsidP="001E5C69">
            <w:pPr>
              <w:rPr>
                <w:color w:val="404040" w:themeColor="text1" w:themeTint="BF"/>
              </w:rPr>
            </w:pPr>
            <w:sdt>
              <w:sdtPr>
                <w:rPr>
                  <w:rStyle w:val="ContentBodyChar"/>
                </w:rPr>
                <w:id w:val="5444185"/>
                <w:placeholder>
                  <w:docPart w:val="AB537C0097B048B1996EB9CD6DC74D2D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1E5C69">
                  <w:rPr>
                    <w:color w:val="404040" w:themeColor="text1" w:themeTint="BF"/>
                    <w:sz w:val="20"/>
                  </w:rPr>
                  <w:t>[Briefly describe your professional background and education relevant to this position.]</w:t>
                </w:r>
              </w:sdtContent>
            </w:sdt>
            <w:r w:rsidR="001E5C69">
              <w:rPr>
                <w:color w:val="404040" w:themeColor="text1" w:themeTint="BF"/>
                <w:sz w:val="20"/>
              </w:rPr>
              <w:t xml:space="preserve"> </w:t>
            </w:r>
          </w:p>
        </w:tc>
      </w:tr>
      <w:tr w:rsidR="001E5C69" w:rsidTr="001E5C69">
        <w:trPr>
          <w:trHeight w:val="729"/>
        </w:trPr>
        <w:tc>
          <w:tcPr>
            <w:tcW w:w="1086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024E30" w:rsidRDefault="001E5C69" w:rsidP="00024E30">
            <w:pPr>
              <w:pStyle w:val="ContentHeading"/>
            </w:pPr>
          </w:p>
        </w:tc>
        <w:tc>
          <w:tcPr>
            <w:tcW w:w="1555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1E5C69" w:rsidRDefault="0086730C" w:rsidP="001E5C69">
            <w:pPr>
              <w:pStyle w:val="BulletedList"/>
            </w:pPr>
            <w:sdt>
              <w:sdtPr>
                <w:id w:val="5444190"/>
                <w:placeholder>
                  <w:docPart w:val="B10856D8F3004321B8869C510A9CEE9A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  <w:p w:rsidR="001E5C69" w:rsidRPr="001E5C69" w:rsidRDefault="0086730C" w:rsidP="001E5C69">
            <w:pPr>
              <w:pStyle w:val="BulletedList"/>
            </w:pPr>
            <w:sdt>
              <w:sdtPr>
                <w:id w:val="5444197"/>
                <w:placeholder>
                  <w:docPart w:val="65642322248346FBB823064F69BF3150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  <w:p w:rsidR="001E5C69" w:rsidRPr="001E5C69" w:rsidRDefault="0086730C" w:rsidP="001E5C69">
            <w:pPr>
              <w:pStyle w:val="BulletedList"/>
            </w:pPr>
            <w:sdt>
              <w:sdtPr>
                <w:id w:val="5444194"/>
                <w:placeholder>
                  <w:docPart w:val="703148D634904362924A160F4C115FA2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  <w:p w:rsidR="001E5C69" w:rsidRPr="001E5C69" w:rsidRDefault="0086730C" w:rsidP="001E5C69">
            <w:pPr>
              <w:pStyle w:val="BulletedList"/>
            </w:pPr>
            <w:sdt>
              <w:sdtPr>
                <w:id w:val="5444198"/>
                <w:placeholder>
                  <w:docPart w:val="25ECAACCA1034C49BFC8D4799BFFC14F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</w:tc>
        <w:tc>
          <w:tcPr>
            <w:tcW w:w="235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E5C69" w:rsidRPr="001E5C69" w:rsidRDefault="0086730C" w:rsidP="001E5C69">
            <w:pPr>
              <w:pStyle w:val="BulletedList"/>
            </w:pPr>
            <w:sdt>
              <w:sdtPr>
                <w:id w:val="5444195"/>
                <w:placeholder>
                  <w:docPart w:val="FA269A2E08B547318D56B658296BEA99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  <w:p w:rsidR="001E5C69" w:rsidRPr="001E5C69" w:rsidRDefault="0086730C" w:rsidP="001E5C69">
            <w:pPr>
              <w:pStyle w:val="BulletedList"/>
            </w:pPr>
            <w:sdt>
              <w:sdtPr>
                <w:id w:val="5444199"/>
                <w:placeholder>
                  <w:docPart w:val="AA284DBC791D43E59380D8E1755594AA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  <w:p w:rsidR="001E5C69" w:rsidRPr="001E5C69" w:rsidRDefault="0086730C" w:rsidP="001E5C69">
            <w:pPr>
              <w:pStyle w:val="BulletedList"/>
            </w:pPr>
            <w:sdt>
              <w:sdtPr>
                <w:id w:val="5444196"/>
                <w:placeholder>
                  <w:docPart w:val="0D7231FC29A34FEBB3B4CA390FD31D49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  <w:p w:rsidR="001E5C69" w:rsidRPr="001E5C69" w:rsidRDefault="0086730C" w:rsidP="001E5C69">
            <w:pPr>
              <w:pStyle w:val="BulletedList"/>
            </w:pPr>
            <w:sdt>
              <w:sdtPr>
                <w:id w:val="5444200"/>
                <w:placeholder>
                  <w:docPart w:val="7FF2CC83E536499B919BEB56A079A394"/>
                </w:placeholder>
                <w:showingPlcHdr/>
              </w:sdtPr>
              <w:sdtEndPr/>
              <w:sdtContent>
                <w:r w:rsidR="001E5C69" w:rsidRPr="001E5C69">
                  <w:t>[Relevant skill]</w:t>
                </w:r>
              </w:sdtContent>
            </w:sdt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60"/>
            <w:placeholder>
              <w:docPart w:val="D6222C6327694B3485EE37F5ED0FC754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Professional Accomplishments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01"/>
                <w:placeholder>
                  <w:docPart w:val="9A3C495259054F1E982E053900A2E29A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[Field or Area of Accomplishment]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04"/>
                <w:placeholder>
                  <w:docPart w:val="DC8D8145988A45F6B7F9E13C97832835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07"/>
                <w:placeholder>
                  <w:docPart w:val="1E9C9181CCA94FEEBC4BEECD7687CCF3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08"/>
                <w:placeholder>
                  <w:docPart w:val="6D82CFA3E0EE4FF4B167E976FDDD3376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Default="0086730C" w:rsidP="001E5C69">
            <w:pPr>
              <w:pStyle w:val="BulletedList"/>
            </w:pPr>
            <w:sdt>
              <w:sdtPr>
                <w:id w:val="5444209"/>
                <w:placeholder>
                  <w:docPart w:val="5E979FB1C7D54EF2A29C2655E0C7F999"/>
                </w:placeholder>
                <w:showingPlcHdr/>
              </w:sdtPr>
              <w:sdtEndPr>
                <w:rPr>
                  <w:rStyle w:val="ContentBodyChar"/>
                  <w:color w:val="000000" w:themeColor="text1"/>
                  <w:sz w:val="20"/>
                </w:rPr>
              </w:sdtEndPr>
              <w:sdtContent>
                <w:r w:rsidR="004513B2" w:rsidRPr="001E5C69">
                  <w:t>[Achievement]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10"/>
                <w:placeholder>
                  <w:docPart w:val="60FA138F172E4ED7B2B190449208A3A8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[Field or Area of Accomplishment]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11"/>
                <w:placeholder>
                  <w:docPart w:val="3DDD6BD3A2CB4F3E84251F15D3FD6B02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12"/>
                <w:placeholder>
                  <w:docPart w:val="BBF21B09EBD746149635F4E6956DF988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13"/>
                <w:placeholder>
                  <w:docPart w:val="1395B05D570E40689F27789182338EDF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Default="0086730C" w:rsidP="001E5C69">
            <w:pPr>
              <w:pStyle w:val="BulletedList"/>
            </w:pPr>
            <w:sdt>
              <w:sdtPr>
                <w:id w:val="5444214"/>
                <w:placeholder>
                  <w:docPart w:val="24ADA710C190464F9EA7267DD4D98B1C"/>
                </w:placeholder>
                <w:showingPlcHdr/>
              </w:sdtPr>
              <w:sdtEndPr>
                <w:rPr>
                  <w:rStyle w:val="ContentBodyChar"/>
                  <w:color w:val="000000" w:themeColor="text1"/>
                  <w:sz w:val="20"/>
                </w:rPr>
              </w:sdtEndPr>
              <w:sdtContent>
                <w:r w:rsidR="004513B2" w:rsidRPr="001E5C69">
                  <w:t>[Achievement]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15"/>
                <w:placeholder>
                  <w:docPart w:val="90A7B68E80C14B40980171DB78733B86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[Field or Area of Accomplishment]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16"/>
                <w:placeholder>
                  <w:docPart w:val="32DB40AED8E04C0EBEE4D436639AE034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17"/>
                <w:placeholder>
                  <w:docPart w:val="EBDB5FFB9A1B44979E45FD1D1040E4D3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Pr="001E5C69" w:rsidRDefault="0086730C" w:rsidP="001E5C69">
            <w:pPr>
              <w:pStyle w:val="BulletedList"/>
            </w:pPr>
            <w:sdt>
              <w:sdtPr>
                <w:id w:val="5444218"/>
                <w:placeholder>
                  <w:docPart w:val="96AF983C1F2147B8BE01061E635A705C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  <w:p w:rsidR="00910CBB" w:rsidRDefault="0086730C" w:rsidP="001E5C69">
            <w:pPr>
              <w:pStyle w:val="BulletedList"/>
            </w:pPr>
            <w:sdt>
              <w:sdtPr>
                <w:id w:val="5444219"/>
                <w:placeholder>
                  <w:docPart w:val="82F9264706A54DA281AFBEDE07AE847A"/>
                </w:placeholder>
                <w:showingPlcHdr/>
              </w:sdtPr>
              <w:sdtEndPr/>
              <w:sdtContent>
                <w:r w:rsidR="004513B2" w:rsidRPr="001E5C69">
                  <w:t>[Achievement]</w:t>
                </w:r>
              </w:sdtContent>
            </w:sdt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70"/>
            <w:placeholder>
              <w:docPart w:val="A0773029521741CB9CF8C5849A7782C5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Work History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1E5C69" w:rsidRDefault="0086730C" w:rsidP="001E5C69">
            <w:pPr>
              <w:pStyle w:val="ContentBodyBold"/>
              <w:rPr>
                <w:rStyle w:val="ContentBodyChar"/>
              </w:rPr>
            </w:pPr>
            <w:sdt>
              <w:sdtPr>
                <w:id w:val="13960624"/>
                <w:placeholder>
                  <w:docPart w:val="26195F93C89C40F7A3D281489EC5D13E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13B2" w:rsidRPr="001E5C69">
                  <w:t>[Dates of employment]</w:t>
                </w:r>
              </w:sdtContent>
            </w:sdt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63"/>
                <w:placeholder>
                  <w:docPart w:val="1D04484CBC924085BEE4138EFF57D184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rStyle w:val="ContentBodyChar"/>
                  </w:rPr>
                  <w:t>[Job Title]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3"/>
                <w:placeholder>
                  <w:docPart w:val="23C8AD2F30924B8DB23AFA8351B15FA6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[Company Name]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4"/>
                <w:placeholder>
                  <w:docPart w:val="5618C15506DA4F908286B0166F98C0D9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[City, ST]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Pr="001E5C69" w:rsidRDefault="0086730C" w:rsidP="001E5C69">
            <w:pPr>
              <w:pStyle w:val="ContentBodyBold"/>
              <w:rPr>
                <w:rStyle w:val="ContentBodyChar"/>
              </w:rPr>
            </w:pPr>
            <w:sdt>
              <w:sdtPr>
                <w:id w:val="16492025"/>
                <w:placeholder>
                  <w:docPart w:val="FBAECBA7F0F94EF0B6E714290E85702D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13B2" w:rsidRPr="001E5C69">
                  <w:t>[Dates of employment]</w:t>
                </w:r>
              </w:sdtContent>
            </w:sdt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68"/>
                <w:placeholder>
                  <w:docPart w:val="3701632EBA2844F9A0A79CF053FF3163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rStyle w:val="ContentBodyChar"/>
                  </w:rPr>
                  <w:t>[Job Title]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39"/>
                <w:placeholder>
                  <w:docPart w:val="5EB87C2084A447579293CBAB02374147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[Company Name]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0"/>
                <w:placeholder>
                  <w:docPart w:val="DAD0749E46D7454F9CC73052B13BA218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[City, ST]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Pr="001E5C69" w:rsidRDefault="0086730C" w:rsidP="001E5C69">
            <w:pPr>
              <w:pStyle w:val="ContentBodyBold"/>
              <w:rPr>
                <w:rStyle w:val="ContentBodyChar"/>
              </w:rPr>
            </w:pPr>
            <w:sdt>
              <w:sdtPr>
                <w:id w:val="16492026"/>
                <w:placeholder>
                  <w:docPart w:val="49A43D0F7E5D4D52830EEF44EE27A24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13B2" w:rsidRPr="001E5C69">
                  <w:t>[Dates of employment]</w:t>
                </w:r>
              </w:sdtContent>
            </w:sdt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70"/>
                <w:placeholder>
                  <w:docPart w:val="47665F23E15E4503B26E62E5A0EF2A43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rStyle w:val="ContentBodyChar"/>
                  </w:rPr>
                  <w:t>[Job Title]</w:t>
                </w:r>
              </w:sdtContent>
            </w:sdt>
            <w:r w:rsidR="004513B2">
              <w:rPr>
                <w:rStyle w:val="ContentBodyChar"/>
              </w:rPr>
              <w:t xml:space="preserve">, </w:t>
            </w:r>
            <w:sdt>
              <w:sdtPr>
                <w:rPr>
                  <w:rStyle w:val="ContentBodyChar"/>
                </w:rPr>
                <w:id w:val="5444243"/>
                <w:placeholder>
                  <w:docPart w:val="E94C11C3F3F14B918FE80469F9B47181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[Company Name]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4"/>
                <w:placeholder>
                  <w:docPart w:val="BE01A028B9164140835D26E3EF96BB82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[City, ST]</w:t>
                </w:r>
              </w:sdtContent>
            </w:sdt>
          </w:p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  <w:p w:rsidR="00910CBB" w:rsidRPr="001E5C69" w:rsidRDefault="0086730C" w:rsidP="001E5C69">
            <w:pPr>
              <w:pStyle w:val="ContentBodyBold"/>
            </w:pPr>
            <w:sdt>
              <w:sdtPr>
                <w:id w:val="16492027"/>
                <w:placeholder>
                  <w:docPart w:val="3998EE7B4F0748C2B49974FCD5805600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13B2">
                  <w:t>[Dates of employment]</w:t>
                </w:r>
              </w:sdtContent>
            </w:sdt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71"/>
                <w:placeholder>
                  <w:docPart w:val="678B0B4248E04B488CD519D8A6A3CD8E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rStyle w:val="ContentBodyChar"/>
                  </w:rPr>
                  <w:t>[Job Title]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7"/>
                <w:placeholder>
                  <w:docPart w:val="FAEDC0287E624F04945718EAD6827550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[Company Name]</w:t>
                </w:r>
              </w:sdtContent>
            </w:sdt>
            <w:r w:rsidR="004513B2">
              <w:rPr>
                <w:color w:val="404040" w:themeColor="text1" w:themeTint="BF"/>
                <w:sz w:val="20"/>
              </w:rPr>
              <w:t xml:space="preserve">, </w:t>
            </w:r>
            <w:sdt>
              <w:sdtPr>
                <w:rPr>
                  <w:rStyle w:val="ContentBodyChar"/>
                </w:rPr>
                <w:id w:val="5444248"/>
                <w:placeholder>
                  <w:docPart w:val="F6469D0D166C48FC8318B8AEB5973CDD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[City, ST]</w:t>
                </w:r>
              </w:sdtContent>
            </w:sdt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74"/>
            <w:placeholder>
              <w:docPart w:val="1B6982F77AD541629DF3A019352C51A4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Education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49"/>
                <w:placeholder>
                  <w:docPart w:val="B73EA4F1F7364BEEA99B1356781E209A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[Degree]</w:t>
                </w:r>
              </w:sdtContent>
            </w:sdt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50"/>
                <w:placeholder>
                  <w:docPart w:val="33A89C724DD3463EAED8341F2215A85B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[School Name]</w:t>
                </w:r>
              </w:sdtContent>
            </w:sdt>
          </w:p>
          <w:p w:rsidR="00910CBB" w:rsidRDefault="0086730C">
            <w:pPr>
              <w:rPr>
                <w:color w:val="404040" w:themeColor="text1" w:themeTint="BF"/>
                <w:sz w:val="20"/>
              </w:rPr>
            </w:pPr>
            <w:sdt>
              <w:sdtPr>
                <w:rPr>
                  <w:rStyle w:val="ContentBodyChar"/>
                </w:rPr>
                <w:id w:val="5444256"/>
                <w:placeholder>
                  <w:docPart w:val="D20A79E7DE4F4BD0AF94B1EE75F6F744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[City, ST]</w:t>
                </w:r>
              </w:sdtContent>
            </w:sdt>
          </w:p>
          <w:p w:rsidR="00910CBB" w:rsidRDefault="0086730C">
            <w:pPr>
              <w:pStyle w:val="ContentBody"/>
            </w:pPr>
            <w:sdt>
              <w:sdtPr>
                <w:id w:val="16492028"/>
                <w:placeholder>
                  <w:docPart w:val="567AA0A062BE45D1B8EF4E6386FB82EE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13B2" w:rsidRPr="00024E30">
                  <w:t>[Date of graduation]</w:t>
                </w:r>
              </w:sdtContent>
            </w:sdt>
          </w:p>
        </w:tc>
      </w:tr>
      <w:tr w:rsidR="00910CBB">
        <w:tc>
          <w:tcPr>
            <w:tcW w:w="1086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Pr="00024E30" w:rsidRDefault="00910CBB" w:rsidP="00024E30">
            <w:pPr>
              <w:pStyle w:val="ContentHeading"/>
            </w:pPr>
          </w:p>
        </w:tc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>
            <w:pPr>
              <w:rPr>
                <w:color w:val="404040" w:themeColor="text1" w:themeTint="BF"/>
                <w:sz w:val="20"/>
              </w:rPr>
            </w:pPr>
          </w:p>
        </w:tc>
      </w:tr>
      <w:tr w:rsidR="00910CBB">
        <w:sdt>
          <w:sdtPr>
            <w:id w:val="5444177"/>
            <w:placeholder>
              <w:docPart w:val="F9CE6E85D8CD4677980757BFCB6E649A"/>
            </w:placeholder>
            <w:showingPlcHdr/>
          </w:sdtPr>
          <w:sdtEndPr/>
          <w:sdtContent>
            <w:tc>
              <w:tcPr>
                <w:tcW w:w="1086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:rsidR="00910CBB" w:rsidRPr="00024E30" w:rsidRDefault="004513B2" w:rsidP="00024E30">
                <w:pPr>
                  <w:pStyle w:val="ContentHeading"/>
                </w:pPr>
                <w:r w:rsidRPr="00024E30">
                  <w:t>References</w:t>
                </w:r>
              </w:p>
            </w:tc>
          </w:sdtContent>
        </w:sdt>
        <w:tc>
          <w:tcPr>
            <w:tcW w:w="3914" w:type="pct"/>
            <w:gridSpan w:val="3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86730C">
            <w:pPr>
              <w:rPr>
                <w:color w:val="404040" w:themeColor="text1" w:themeTint="BF"/>
              </w:rPr>
            </w:pPr>
            <w:sdt>
              <w:sdtPr>
                <w:rPr>
                  <w:rStyle w:val="ContentBodyChar"/>
                </w:rPr>
                <w:id w:val="5444252"/>
                <w:placeholder>
                  <w:docPart w:val="7D674018A4814E8BB6ECD34B1B214A4A"/>
                </w:placeholder>
                <w:showingPlcHdr/>
              </w:sdtPr>
              <w:sdtEndPr>
                <w:rPr>
                  <w:rStyle w:val="ContentBodyChar"/>
                </w:rPr>
              </w:sdtEndPr>
              <w:sdtContent>
                <w:r w:rsidR="004513B2">
                  <w:rPr>
                    <w:color w:val="404040" w:themeColor="text1" w:themeTint="BF"/>
                    <w:sz w:val="20"/>
                  </w:rPr>
                  <w:t>[References are available upon request.]</w:t>
                </w:r>
              </w:sdtContent>
            </w:sdt>
          </w:p>
        </w:tc>
      </w:tr>
    </w:tbl>
    <w:p w:rsidR="00910CBB" w:rsidRDefault="00910CBB" w:rsidP="00024E30"/>
    <w:sectPr w:rsidR="00910CBB" w:rsidSect="00910CBB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0C" w:rsidRDefault="0086730C">
      <w:pPr>
        <w:spacing w:after="0" w:line="240" w:lineRule="auto"/>
      </w:pPr>
      <w:r>
        <w:separator/>
      </w:r>
    </w:p>
  </w:endnote>
  <w:endnote w:type="continuationSeparator" w:id="0">
    <w:p w:rsidR="0086730C" w:rsidRDefault="00867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0C" w:rsidRDefault="0086730C">
      <w:pPr>
        <w:spacing w:after="0" w:line="240" w:lineRule="auto"/>
      </w:pPr>
      <w:r>
        <w:separator/>
      </w:r>
    </w:p>
  </w:footnote>
  <w:footnote w:type="continuationSeparator" w:id="0">
    <w:p w:rsidR="0086730C" w:rsidRDefault="00867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30C"/>
    <w:rsid w:val="00024E30"/>
    <w:rsid w:val="001E5C69"/>
    <w:rsid w:val="004513B2"/>
    <w:rsid w:val="00647056"/>
    <w:rsid w:val="0086730C"/>
    <w:rsid w:val="00910CBB"/>
    <w:rsid w:val="00AA6298"/>
    <w:rsid w:val="00AF7026"/>
    <w:rsid w:val="00B1053A"/>
    <w:rsid w:val="00D313CE"/>
    <w:rsid w:val="00E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y-1\AppData\Roaming\Microsoft\Templates\Function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471A54E6105489F89154093B87A0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C8476-99CE-43DA-8A5C-D191AA09821E}"/>
      </w:docPartPr>
      <w:docPartBody>
        <w:p w:rsidR="00000000" w:rsidRDefault="001C6BD9">
          <w:pPr>
            <w:pStyle w:val="8471A54E6105489F89154093B87A08D9"/>
          </w:pPr>
          <w:r>
            <w:t>[Your Name]</w:t>
          </w:r>
        </w:p>
      </w:docPartBody>
    </w:docPart>
    <w:docPart>
      <w:docPartPr>
        <w:name w:val="2AF5235AC3964EF699F5E493C016D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61975-557E-4995-9D34-320D55BF40D4}"/>
      </w:docPartPr>
      <w:docPartBody>
        <w:p w:rsidR="00000000" w:rsidRDefault="001C6BD9">
          <w:pPr>
            <w:pStyle w:val="2AF5235AC3964EF699F5E493C016D0B3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852BF53CFFB241E2A6A6BFA28A5CB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0E3AC-505E-49D4-B35D-541208F9C43F}"/>
      </w:docPartPr>
      <w:docPartBody>
        <w:p w:rsidR="00000000" w:rsidRDefault="001C6BD9">
          <w:pPr>
            <w:pStyle w:val="852BF53CFFB241E2A6A6BFA28A5CB843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D3EFC07F89294436B1E8FBA3A7F4D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38705-8277-46C8-B5AE-82A89F7242A7}"/>
      </w:docPartPr>
      <w:docPartBody>
        <w:p w:rsidR="00000000" w:rsidRDefault="001C6BD9">
          <w:pPr>
            <w:pStyle w:val="D3EFC07F89294436B1E8FBA3A7F4D57D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2FB651238412443EB4D59FB38C55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354C8-E9A8-415E-88B8-D945B59D7D8C}"/>
      </w:docPartPr>
      <w:docPartBody>
        <w:p w:rsidR="00000000" w:rsidRDefault="001C6BD9">
          <w:pPr>
            <w:pStyle w:val="2FB651238412443EB4D59FB38C55589A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01F63C97778E47A6AF8EB3ACB545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3AEF3-4EBA-48EA-BB6B-E20D5462DEC8}"/>
      </w:docPartPr>
      <w:docPartBody>
        <w:p w:rsidR="00000000" w:rsidRDefault="005C3A47">
          <w:pPr>
            <w:pStyle w:val="01F63C97778E47A6AF8EB3ACB5453CE6"/>
          </w:pPr>
          <w:r>
            <w:t>Professional Profile</w:t>
          </w:r>
        </w:p>
      </w:docPartBody>
    </w:docPart>
    <w:docPart>
      <w:docPartPr>
        <w:name w:val="AB537C0097B048B1996EB9CD6DC74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466B4-5CF0-4C91-A7C8-E1F34DEA3A10}"/>
      </w:docPartPr>
      <w:docPartBody>
        <w:p w:rsidR="00000000" w:rsidRDefault="005C3A47">
          <w:pPr>
            <w:pStyle w:val="AB537C0097B048B1996EB9CD6DC74D2D"/>
          </w:pPr>
          <w:r>
            <w:rPr>
              <w:color w:val="404040" w:themeColor="text1" w:themeTint="BF"/>
              <w:sz w:val="20"/>
            </w:rPr>
            <w:t>[Briefly describe your professional background and education relevant to this position.]</w:t>
          </w:r>
        </w:p>
      </w:docPartBody>
    </w:docPart>
    <w:docPart>
      <w:docPartPr>
        <w:name w:val="B10856D8F3004321B8869C510A9C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F37D-4D01-4FB1-8BE8-BD9D37E50B52}"/>
      </w:docPartPr>
      <w:docPartBody>
        <w:p w:rsidR="00000000" w:rsidRDefault="005C3A47">
          <w:pPr>
            <w:pStyle w:val="B10856D8F3004321B8869C510A9CEE9A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65642322248346FBB823064F69BF3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1E83-74D8-404C-AD18-C9D5336BBEFC}"/>
      </w:docPartPr>
      <w:docPartBody>
        <w:p w:rsidR="00000000" w:rsidRDefault="005C3A47">
          <w:pPr>
            <w:pStyle w:val="65642322248346FBB823064F69BF3150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703148D634904362924A160F4C11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60E78-396B-4DAC-AFF8-58795E102535}"/>
      </w:docPartPr>
      <w:docPartBody>
        <w:p w:rsidR="00000000" w:rsidRDefault="005C3A47">
          <w:pPr>
            <w:pStyle w:val="703148D634904362924A160F4C115FA2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25ECAACCA1034C49BFC8D4799BFFC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D38CD-4A7A-4C13-B25D-96095DF39616}"/>
      </w:docPartPr>
      <w:docPartBody>
        <w:p w:rsidR="00000000" w:rsidRDefault="005C3A47">
          <w:pPr>
            <w:pStyle w:val="25ECAACCA1034C49BFC8D4799BFFC14F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FA269A2E08B547318D56B658296BE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460B3-C40E-4924-A547-09F5F2EC0A64}"/>
      </w:docPartPr>
      <w:docPartBody>
        <w:p w:rsidR="00000000" w:rsidRDefault="005C3A47">
          <w:pPr>
            <w:pStyle w:val="FA269A2E08B547318D56B658296BEA99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AA284DBC791D43E59380D8E175559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E5CD3-BA8D-483B-BD70-07D4D5BAD27D}"/>
      </w:docPartPr>
      <w:docPartBody>
        <w:p w:rsidR="00000000" w:rsidRDefault="005C3A47">
          <w:pPr>
            <w:pStyle w:val="AA284DBC791D43E59380D8E1755594AA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0D7231FC29A34FEBB3B4CA390FD31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DD8-D341-4C99-B49A-2D30FC96556B}"/>
      </w:docPartPr>
      <w:docPartBody>
        <w:p w:rsidR="00000000" w:rsidRDefault="005C3A47">
          <w:pPr>
            <w:pStyle w:val="0D7231FC29A34FEBB3B4CA390FD31D49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7FF2CC83E536499B919BEB56A079A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9661-1650-4455-9186-D6C31F68E9DA}"/>
      </w:docPartPr>
      <w:docPartBody>
        <w:p w:rsidR="00000000" w:rsidRDefault="005C3A47">
          <w:pPr>
            <w:pStyle w:val="7FF2CC83E536499B919BEB56A079A394"/>
          </w:pPr>
          <w:r>
            <w:rPr>
              <w:color w:val="404040" w:themeColor="text1" w:themeTint="BF"/>
              <w:sz w:val="20"/>
            </w:rPr>
            <w:t>[Relevant skill]</w:t>
          </w:r>
        </w:p>
      </w:docPartBody>
    </w:docPart>
    <w:docPart>
      <w:docPartPr>
        <w:name w:val="D6222C6327694B3485EE37F5ED0FC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5EFC-1F87-425D-B5A1-D629B7178EBB}"/>
      </w:docPartPr>
      <w:docPartBody>
        <w:p w:rsidR="00000000" w:rsidRDefault="001C6BD9">
          <w:pPr>
            <w:pStyle w:val="D6222C6327694B3485EE37F5ED0FC754"/>
          </w:pPr>
          <w:r>
            <w:t>Professional Accomplishments</w:t>
          </w:r>
        </w:p>
      </w:docPartBody>
    </w:docPart>
    <w:docPart>
      <w:docPartPr>
        <w:name w:val="9A3C495259054F1E982E053900A2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8F16E-0319-4820-988E-A6D7330917F5}"/>
      </w:docPartPr>
      <w:docPartBody>
        <w:p w:rsidR="00000000" w:rsidRDefault="001C6BD9">
          <w:pPr>
            <w:pStyle w:val="9A3C495259054F1E982E053900A2E29A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DC8D8145988A45F6B7F9E13C9783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095B9-CF37-4715-927C-340F868EB02F}"/>
      </w:docPartPr>
      <w:docPartBody>
        <w:p w:rsidR="00000000" w:rsidRDefault="001C6BD9">
          <w:pPr>
            <w:pStyle w:val="DC8D8145988A45F6B7F9E13C97832835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1E9C9181CCA94FEEBC4BEECD7687C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9FEC5-F433-4A8F-B788-1F499A4A86FD}"/>
      </w:docPartPr>
      <w:docPartBody>
        <w:p w:rsidR="00000000" w:rsidRDefault="001C6BD9">
          <w:pPr>
            <w:pStyle w:val="1E9C9181CCA94FEEBC4BEECD7687CCF3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6D82CFA3E0EE4FF4B167E976FDDD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71438-2BB3-4FD3-97A7-F80BAFAF7CDC}"/>
      </w:docPartPr>
      <w:docPartBody>
        <w:p w:rsidR="00000000" w:rsidRDefault="001C6BD9">
          <w:pPr>
            <w:pStyle w:val="6D82CFA3E0EE4FF4B167E976FDDD3376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5E979FB1C7D54EF2A29C2655E0C7F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04861-5775-43C3-BD85-52A2F52FE92B}"/>
      </w:docPartPr>
      <w:docPartBody>
        <w:p w:rsidR="00000000" w:rsidRDefault="001C6BD9">
          <w:pPr>
            <w:pStyle w:val="5E979FB1C7D54EF2A29C2655E0C7F999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60FA138F172E4ED7B2B190449208A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BD2B-4720-4469-A950-91A5DEF09015}"/>
      </w:docPartPr>
      <w:docPartBody>
        <w:p w:rsidR="00000000" w:rsidRDefault="001C6BD9">
          <w:pPr>
            <w:pStyle w:val="60FA138F172E4ED7B2B190449208A3A8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3DDD6BD3A2CB4F3E84251F15D3FD6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C443-B283-4EE3-90B5-3D7C695AFE1E}"/>
      </w:docPartPr>
      <w:docPartBody>
        <w:p w:rsidR="00000000" w:rsidRDefault="001C6BD9">
          <w:pPr>
            <w:pStyle w:val="3DDD6BD3A2CB4F3E84251F15D3FD6B02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BBF21B09EBD746149635F4E6956D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A6231-20B6-4D00-8ACB-44E3CED2450E}"/>
      </w:docPartPr>
      <w:docPartBody>
        <w:p w:rsidR="00000000" w:rsidRDefault="001C6BD9">
          <w:pPr>
            <w:pStyle w:val="BBF21B09EBD746149635F4E6956DF988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1395B05D570E40689F2778918233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9E87-E252-4354-87CD-048964B9A382}"/>
      </w:docPartPr>
      <w:docPartBody>
        <w:p w:rsidR="00000000" w:rsidRDefault="001C6BD9">
          <w:pPr>
            <w:pStyle w:val="1395B05D570E40689F27789182338EDF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24ADA710C190464F9EA7267DD4D9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220C-E78C-4C1D-A4DC-F28B5445FA68}"/>
      </w:docPartPr>
      <w:docPartBody>
        <w:p w:rsidR="00000000" w:rsidRDefault="001C6BD9">
          <w:pPr>
            <w:pStyle w:val="24ADA710C190464F9EA7267DD4D98B1C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90A7B68E80C14B40980171DB78733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3606A-8623-49BF-B0EB-20BD6371446C}"/>
      </w:docPartPr>
      <w:docPartBody>
        <w:p w:rsidR="00000000" w:rsidRDefault="001C6BD9">
          <w:pPr>
            <w:pStyle w:val="90A7B68E80C14B40980171DB78733B86"/>
          </w:pPr>
          <w:r>
            <w:rPr>
              <w:color w:val="404040" w:themeColor="text1" w:themeTint="BF"/>
              <w:sz w:val="20"/>
            </w:rPr>
            <w:t>[Field or Area of Accomplishment]</w:t>
          </w:r>
        </w:p>
      </w:docPartBody>
    </w:docPart>
    <w:docPart>
      <w:docPartPr>
        <w:name w:val="32DB40AED8E04C0EBEE4D436639AE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FFFDD-006D-4E09-9803-09C0709E335D}"/>
      </w:docPartPr>
      <w:docPartBody>
        <w:p w:rsidR="00000000" w:rsidRDefault="001C6BD9">
          <w:pPr>
            <w:pStyle w:val="32DB40AED8E04C0EBEE4D436639AE034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EBDB5FFB9A1B44979E45FD1D1040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9117-CDF8-48A3-A4B9-8AE4653C9F84}"/>
      </w:docPartPr>
      <w:docPartBody>
        <w:p w:rsidR="00000000" w:rsidRDefault="001C6BD9">
          <w:pPr>
            <w:pStyle w:val="EBDB5FFB9A1B44979E45FD1D1040E4D3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96AF983C1F2147B8BE01061E635A7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AE1A3-8AA6-478C-A38A-5CDB12089BB9}"/>
      </w:docPartPr>
      <w:docPartBody>
        <w:p w:rsidR="00000000" w:rsidRDefault="001C6BD9">
          <w:pPr>
            <w:pStyle w:val="96AF983C1F2147B8BE01061E635A705C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82F9264706A54DA281AFBEDE07AE8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ED11-61A0-4975-91BF-FFD32B3AA284}"/>
      </w:docPartPr>
      <w:docPartBody>
        <w:p w:rsidR="00000000" w:rsidRDefault="001C6BD9">
          <w:pPr>
            <w:pStyle w:val="82F9264706A54DA281AFBEDE07AE847A"/>
          </w:pPr>
          <w:r>
            <w:rPr>
              <w:color w:val="404040" w:themeColor="text1" w:themeTint="BF"/>
              <w:sz w:val="20"/>
            </w:rPr>
            <w:t>[Achievement]</w:t>
          </w:r>
        </w:p>
      </w:docPartBody>
    </w:docPart>
    <w:docPart>
      <w:docPartPr>
        <w:name w:val="A0773029521741CB9CF8C5849A77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B9ACC-1AD6-4A67-93C2-9DC85D4A9BB3}"/>
      </w:docPartPr>
      <w:docPartBody>
        <w:p w:rsidR="00000000" w:rsidRDefault="001C6BD9">
          <w:pPr>
            <w:pStyle w:val="A0773029521741CB9CF8C5849A7782C5"/>
          </w:pPr>
          <w:r>
            <w:t>Work History</w:t>
          </w:r>
        </w:p>
      </w:docPartBody>
    </w:docPart>
    <w:docPart>
      <w:docPartPr>
        <w:name w:val="26195F93C89C40F7A3D281489EC5D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E5417-DE5D-4D47-88BF-CBE5FC1801AA}"/>
      </w:docPartPr>
      <w:docPartBody>
        <w:p w:rsidR="00000000" w:rsidRDefault="001C6BD9">
          <w:pPr>
            <w:pStyle w:val="26195F93C89C40F7A3D281489EC5D13E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1D04484CBC924085BEE4138EFF57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8DF81-1AF6-4DF6-87B1-8A1AEEABA5D0}"/>
      </w:docPartPr>
      <w:docPartBody>
        <w:p w:rsidR="00000000" w:rsidRDefault="001C6BD9">
          <w:pPr>
            <w:pStyle w:val="1D04484CBC924085BEE4138EFF57D184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23C8AD2F30924B8DB23AFA8351B15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2E58C-FD84-4A99-9ABA-8E86AD5E39D1}"/>
      </w:docPartPr>
      <w:docPartBody>
        <w:p w:rsidR="00000000" w:rsidRDefault="001C6BD9">
          <w:pPr>
            <w:pStyle w:val="23C8AD2F30924B8DB23AFA8351B15FA6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5618C15506DA4F908286B0166F98C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5A50-5D18-4D41-A50C-6A982A463CC0}"/>
      </w:docPartPr>
      <w:docPartBody>
        <w:p w:rsidR="00000000" w:rsidRDefault="001C6BD9">
          <w:pPr>
            <w:pStyle w:val="5618C15506DA4F908286B0166F98C0D9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FBAECBA7F0F94EF0B6E714290E857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28B20-1925-4DEC-87C9-3495C4846737}"/>
      </w:docPartPr>
      <w:docPartBody>
        <w:p w:rsidR="00000000" w:rsidRDefault="001C6BD9">
          <w:pPr>
            <w:pStyle w:val="FBAECBA7F0F94EF0B6E714290E85702D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701632EBA2844F9A0A79CF053FF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508BD-1728-438A-80E7-F3954C0AF089}"/>
      </w:docPartPr>
      <w:docPartBody>
        <w:p w:rsidR="00000000" w:rsidRDefault="001C6BD9">
          <w:pPr>
            <w:pStyle w:val="3701632EBA2844F9A0A79CF053FF3163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5EB87C2084A447579293CBAB02374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08D6B-51B5-4A0C-87D1-C7179BB5C3A0}"/>
      </w:docPartPr>
      <w:docPartBody>
        <w:p w:rsidR="00000000" w:rsidRDefault="001C6BD9">
          <w:pPr>
            <w:pStyle w:val="5EB87C2084A447579293CBAB02374147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DAD0749E46D7454F9CC73052B13B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19649-E57B-4C80-AEAE-82C9784BAA60}"/>
      </w:docPartPr>
      <w:docPartBody>
        <w:p w:rsidR="00000000" w:rsidRDefault="001C6BD9">
          <w:pPr>
            <w:pStyle w:val="DAD0749E46D7454F9CC73052B13BA218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49A43D0F7E5D4D52830EEF44EE27A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A8E45-29A1-4224-99A4-B1278CE20494}"/>
      </w:docPartPr>
      <w:docPartBody>
        <w:p w:rsidR="00000000" w:rsidRDefault="001C6BD9">
          <w:pPr>
            <w:pStyle w:val="49A43D0F7E5D4D52830EEF44EE27A243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47665F23E15E4503B26E62E5A0EF2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1D59C-18FC-423F-8B05-D85F5747E967}"/>
      </w:docPartPr>
      <w:docPartBody>
        <w:p w:rsidR="00000000" w:rsidRDefault="001C6BD9">
          <w:pPr>
            <w:pStyle w:val="47665F23E15E4503B26E62E5A0EF2A43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E94C11C3F3F14B918FE80469F9B47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E93E9-2D04-4894-AAD5-582973546747}"/>
      </w:docPartPr>
      <w:docPartBody>
        <w:p w:rsidR="00000000" w:rsidRDefault="001C6BD9">
          <w:pPr>
            <w:pStyle w:val="E94C11C3F3F14B918FE80469F9B47181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BE01A028B9164140835D26E3EF96B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2C575-03DA-43F4-91F2-B088A440D53E}"/>
      </w:docPartPr>
      <w:docPartBody>
        <w:p w:rsidR="00000000" w:rsidRDefault="001C6BD9">
          <w:pPr>
            <w:pStyle w:val="BE01A028B9164140835D26E3EF96BB82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3998EE7B4F0748C2B49974FCD5805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BA576-45AA-4A66-B224-02EE9FF373D1}"/>
      </w:docPartPr>
      <w:docPartBody>
        <w:p w:rsidR="00000000" w:rsidRDefault="001C6BD9">
          <w:pPr>
            <w:pStyle w:val="3998EE7B4F0748C2B49974FCD580560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678B0B4248E04B488CD519D8A6A3C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8BD5C-71C5-475E-8184-6EA7AA91B058}"/>
      </w:docPartPr>
      <w:docPartBody>
        <w:p w:rsidR="00000000" w:rsidRDefault="001C6BD9">
          <w:pPr>
            <w:pStyle w:val="678B0B4248E04B488CD519D8A6A3CD8E"/>
          </w:pPr>
          <w:r>
            <w:rPr>
              <w:rStyle w:val="ContentBodyChar"/>
            </w:rPr>
            <w:t>[Job Title]</w:t>
          </w:r>
        </w:p>
      </w:docPartBody>
    </w:docPart>
    <w:docPart>
      <w:docPartPr>
        <w:name w:val="FAEDC0287E624F04945718EAD6827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B7A81-F25D-4BF1-9200-BE5ECEC3C0EE}"/>
      </w:docPartPr>
      <w:docPartBody>
        <w:p w:rsidR="00000000" w:rsidRDefault="001C6BD9">
          <w:pPr>
            <w:pStyle w:val="FAEDC0287E624F04945718EAD6827550"/>
          </w:pPr>
          <w:r>
            <w:rPr>
              <w:color w:val="404040" w:themeColor="text1" w:themeTint="BF"/>
              <w:sz w:val="20"/>
            </w:rPr>
            <w:t>[Company Name]</w:t>
          </w:r>
        </w:p>
      </w:docPartBody>
    </w:docPart>
    <w:docPart>
      <w:docPartPr>
        <w:name w:val="F6469D0D166C48FC8318B8AEB5973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E307-49DA-4519-9EF3-0521C59290D5}"/>
      </w:docPartPr>
      <w:docPartBody>
        <w:p w:rsidR="00000000" w:rsidRDefault="001C6BD9">
          <w:pPr>
            <w:pStyle w:val="F6469D0D166C48FC8318B8AEB5973CDD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1B6982F77AD541629DF3A019352C5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8E249-7428-435E-A371-1F1DBFD09F1D}"/>
      </w:docPartPr>
      <w:docPartBody>
        <w:p w:rsidR="00000000" w:rsidRDefault="001C6BD9">
          <w:pPr>
            <w:pStyle w:val="1B6982F77AD541629DF3A019352C51A4"/>
          </w:pPr>
          <w:r>
            <w:t>Education</w:t>
          </w:r>
        </w:p>
      </w:docPartBody>
    </w:docPart>
    <w:docPart>
      <w:docPartPr>
        <w:name w:val="B73EA4F1F7364BEEA99B1356781E2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FE003-8E55-4C2B-9B68-990536820545}"/>
      </w:docPartPr>
      <w:docPartBody>
        <w:p w:rsidR="00000000" w:rsidRDefault="001C6BD9">
          <w:pPr>
            <w:pStyle w:val="B73EA4F1F7364BEEA99B1356781E209A"/>
          </w:pPr>
          <w:r>
            <w:rPr>
              <w:color w:val="404040" w:themeColor="text1" w:themeTint="BF"/>
              <w:sz w:val="20"/>
            </w:rPr>
            <w:t>[Degree]</w:t>
          </w:r>
        </w:p>
      </w:docPartBody>
    </w:docPart>
    <w:docPart>
      <w:docPartPr>
        <w:name w:val="33A89C724DD3463EAED8341F2215A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B69DB-B9AC-4292-9C2F-1E6E8ABEF13C}"/>
      </w:docPartPr>
      <w:docPartBody>
        <w:p w:rsidR="00000000" w:rsidRDefault="001C6BD9">
          <w:pPr>
            <w:pStyle w:val="33A89C724DD3463EAED8341F2215A85B"/>
          </w:pPr>
          <w:r>
            <w:rPr>
              <w:color w:val="404040" w:themeColor="text1" w:themeTint="BF"/>
              <w:sz w:val="20"/>
            </w:rPr>
            <w:t>[School Name]</w:t>
          </w:r>
        </w:p>
      </w:docPartBody>
    </w:docPart>
    <w:docPart>
      <w:docPartPr>
        <w:name w:val="D20A79E7DE4F4BD0AF94B1EE75F6F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AF4C-CA81-4511-9D61-60095DC336E8}"/>
      </w:docPartPr>
      <w:docPartBody>
        <w:p w:rsidR="00000000" w:rsidRDefault="001C6BD9">
          <w:pPr>
            <w:pStyle w:val="D20A79E7DE4F4BD0AF94B1EE75F6F744"/>
          </w:pPr>
          <w:r>
            <w:rPr>
              <w:color w:val="404040" w:themeColor="text1" w:themeTint="BF"/>
              <w:sz w:val="20"/>
            </w:rPr>
            <w:t>[City, ST]</w:t>
          </w:r>
        </w:p>
      </w:docPartBody>
    </w:docPart>
    <w:docPart>
      <w:docPartPr>
        <w:name w:val="567AA0A062BE45D1B8EF4E6386FB8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F5572-10A6-49E9-9056-0A34F88EAC1C}"/>
      </w:docPartPr>
      <w:docPartBody>
        <w:p w:rsidR="00000000" w:rsidRDefault="001C6BD9">
          <w:pPr>
            <w:pStyle w:val="567AA0A062BE45D1B8EF4E6386FB82EE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F9CE6E85D8CD4677980757BFCB6E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D4BF3-7C1D-4ECA-A2BB-27CE9521BC5D}"/>
      </w:docPartPr>
      <w:docPartBody>
        <w:p w:rsidR="00000000" w:rsidRDefault="001C6BD9">
          <w:pPr>
            <w:pStyle w:val="F9CE6E85D8CD4677980757BFCB6E649A"/>
          </w:pPr>
          <w:r>
            <w:t>References</w:t>
          </w:r>
        </w:p>
      </w:docPartBody>
    </w:docPart>
    <w:docPart>
      <w:docPartPr>
        <w:name w:val="7D674018A4814E8BB6ECD34B1B214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58B4-8407-47F8-A159-CA88D79941FE}"/>
      </w:docPartPr>
      <w:docPartBody>
        <w:p w:rsidR="00000000" w:rsidRDefault="001C6BD9">
          <w:pPr>
            <w:pStyle w:val="7D674018A4814E8BB6ECD34B1B214A4A"/>
          </w:pPr>
          <w:r>
            <w:rPr>
              <w:color w:val="404040" w:themeColor="text1" w:themeTint="BF"/>
              <w:sz w:val="20"/>
            </w:rPr>
            <w:t>[References are 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1A54E6105489F89154093B87A08D9">
    <w:name w:val="8471A54E6105489F89154093B87A08D9"/>
  </w:style>
  <w:style w:type="paragraph" w:customStyle="1" w:styleId="PersonalInfo">
    <w:name w:val="Personal Info"/>
    <w:basedOn w:val="Normal"/>
    <w:link w:val="PersonalInfoChar"/>
    <w:qFormat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Pr>
      <w:rFonts w:eastAsiaTheme="minorHAnsi"/>
      <w:color w:val="262626" w:themeColor="text1" w:themeTint="D9"/>
      <w:sz w:val="18"/>
    </w:rPr>
  </w:style>
  <w:style w:type="paragraph" w:customStyle="1" w:styleId="2AF5235AC3964EF699F5E493C016D0B3">
    <w:name w:val="2AF5235AC3964EF699F5E493C016D0B3"/>
  </w:style>
  <w:style w:type="paragraph" w:customStyle="1" w:styleId="852BF53CFFB241E2A6A6BFA28A5CB843">
    <w:name w:val="852BF53CFFB241E2A6A6BFA28A5CB843"/>
  </w:style>
  <w:style w:type="paragraph" w:customStyle="1" w:styleId="D3EFC07F89294436B1E8FBA3A7F4D57D">
    <w:name w:val="D3EFC07F89294436B1E8FBA3A7F4D57D"/>
  </w:style>
  <w:style w:type="paragraph" w:customStyle="1" w:styleId="2FB651238412443EB4D59FB38C55589A">
    <w:name w:val="2FB651238412443EB4D59FB38C55589A"/>
  </w:style>
  <w:style w:type="paragraph" w:customStyle="1" w:styleId="01F63C97778E47A6AF8EB3ACB5453CE6">
    <w:name w:val="01F63C97778E47A6AF8EB3ACB5453CE6"/>
  </w:style>
  <w:style w:type="paragraph" w:customStyle="1" w:styleId="AB537C0097B048B1996EB9CD6DC74D2D">
    <w:name w:val="AB537C0097B048B1996EB9CD6DC74D2D"/>
  </w:style>
  <w:style w:type="paragraph" w:customStyle="1" w:styleId="B10856D8F3004321B8869C510A9CEE9A">
    <w:name w:val="B10856D8F3004321B8869C510A9CEE9A"/>
  </w:style>
  <w:style w:type="paragraph" w:customStyle="1" w:styleId="65642322248346FBB823064F69BF3150">
    <w:name w:val="65642322248346FBB823064F69BF3150"/>
  </w:style>
  <w:style w:type="paragraph" w:customStyle="1" w:styleId="703148D634904362924A160F4C115FA2">
    <w:name w:val="703148D634904362924A160F4C115FA2"/>
  </w:style>
  <w:style w:type="paragraph" w:customStyle="1" w:styleId="25ECAACCA1034C49BFC8D4799BFFC14F">
    <w:name w:val="25ECAACCA1034C49BFC8D4799BFFC14F"/>
  </w:style>
  <w:style w:type="paragraph" w:customStyle="1" w:styleId="FA269A2E08B547318D56B658296BEA99">
    <w:name w:val="FA269A2E08B547318D56B658296BEA99"/>
  </w:style>
  <w:style w:type="paragraph" w:customStyle="1" w:styleId="AA284DBC791D43E59380D8E1755594AA">
    <w:name w:val="AA284DBC791D43E59380D8E1755594AA"/>
  </w:style>
  <w:style w:type="paragraph" w:customStyle="1" w:styleId="0D7231FC29A34FEBB3B4CA390FD31D49">
    <w:name w:val="0D7231FC29A34FEBB3B4CA390FD31D49"/>
  </w:style>
  <w:style w:type="paragraph" w:customStyle="1" w:styleId="7FF2CC83E536499B919BEB56A079A394">
    <w:name w:val="7FF2CC83E536499B919BEB56A079A394"/>
  </w:style>
  <w:style w:type="paragraph" w:customStyle="1" w:styleId="D6222C6327694B3485EE37F5ED0FC754">
    <w:name w:val="D6222C6327694B3485EE37F5ED0FC754"/>
  </w:style>
  <w:style w:type="paragraph" w:customStyle="1" w:styleId="9A3C495259054F1E982E053900A2E29A">
    <w:name w:val="9A3C495259054F1E982E053900A2E29A"/>
  </w:style>
  <w:style w:type="paragraph" w:customStyle="1" w:styleId="DC8D8145988A45F6B7F9E13C97832835">
    <w:name w:val="DC8D8145988A45F6B7F9E13C97832835"/>
  </w:style>
  <w:style w:type="paragraph" w:customStyle="1" w:styleId="1E9C9181CCA94FEEBC4BEECD7687CCF3">
    <w:name w:val="1E9C9181CCA94FEEBC4BEECD7687CCF3"/>
  </w:style>
  <w:style w:type="paragraph" w:customStyle="1" w:styleId="6D82CFA3E0EE4FF4B167E976FDDD3376">
    <w:name w:val="6D82CFA3E0EE4FF4B167E976FDDD3376"/>
  </w:style>
  <w:style w:type="paragraph" w:customStyle="1" w:styleId="5E979FB1C7D54EF2A29C2655E0C7F999">
    <w:name w:val="5E979FB1C7D54EF2A29C2655E0C7F999"/>
  </w:style>
  <w:style w:type="paragraph" w:customStyle="1" w:styleId="60FA138F172E4ED7B2B190449208A3A8">
    <w:name w:val="60FA138F172E4ED7B2B190449208A3A8"/>
  </w:style>
  <w:style w:type="paragraph" w:customStyle="1" w:styleId="3DDD6BD3A2CB4F3E84251F15D3FD6B02">
    <w:name w:val="3DDD6BD3A2CB4F3E84251F15D3FD6B02"/>
  </w:style>
  <w:style w:type="paragraph" w:customStyle="1" w:styleId="BBF21B09EBD746149635F4E6956DF988">
    <w:name w:val="BBF21B09EBD746149635F4E6956DF988"/>
  </w:style>
  <w:style w:type="paragraph" w:customStyle="1" w:styleId="1395B05D570E40689F27789182338EDF">
    <w:name w:val="1395B05D570E40689F27789182338EDF"/>
  </w:style>
  <w:style w:type="paragraph" w:customStyle="1" w:styleId="24ADA710C190464F9EA7267DD4D98B1C">
    <w:name w:val="24ADA710C190464F9EA7267DD4D98B1C"/>
  </w:style>
  <w:style w:type="paragraph" w:customStyle="1" w:styleId="90A7B68E80C14B40980171DB78733B86">
    <w:name w:val="90A7B68E80C14B40980171DB78733B86"/>
  </w:style>
  <w:style w:type="paragraph" w:customStyle="1" w:styleId="32DB40AED8E04C0EBEE4D436639AE034">
    <w:name w:val="32DB40AED8E04C0EBEE4D436639AE034"/>
  </w:style>
  <w:style w:type="paragraph" w:customStyle="1" w:styleId="EBDB5FFB9A1B44979E45FD1D1040E4D3">
    <w:name w:val="EBDB5FFB9A1B44979E45FD1D1040E4D3"/>
  </w:style>
  <w:style w:type="paragraph" w:customStyle="1" w:styleId="96AF983C1F2147B8BE01061E635A705C">
    <w:name w:val="96AF983C1F2147B8BE01061E635A705C"/>
  </w:style>
  <w:style w:type="paragraph" w:customStyle="1" w:styleId="82F9264706A54DA281AFBEDE07AE847A">
    <w:name w:val="82F9264706A54DA281AFBEDE07AE847A"/>
  </w:style>
  <w:style w:type="paragraph" w:customStyle="1" w:styleId="A0773029521741CB9CF8C5849A7782C5">
    <w:name w:val="A0773029521741CB9CF8C5849A7782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195F93C89C40F7A3D281489EC5D13E">
    <w:name w:val="26195F93C89C40F7A3D281489EC5D13E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404040" w:themeColor="text1" w:themeTint="BF"/>
      <w:sz w:val="20"/>
    </w:rPr>
  </w:style>
  <w:style w:type="paragraph" w:customStyle="1" w:styleId="1D04484CBC924085BEE4138EFF57D184">
    <w:name w:val="1D04484CBC924085BEE4138EFF57D184"/>
  </w:style>
  <w:style w:type="paragraph" w:customStyle="1" w:styleId="23C8AD2F30924B8DB23AFA8351B15FA6">
    <w:name w:val="23C8AD2F30924B8DB23AFA8351B15FA6"/>
  </w:style>
  <w:style w:type="paragraph" w:customStyle="1" w:styleId="5618C15506DA4F908286B0166F98C0D9">
    <w:name w:val="5618C15506DA4F908286B0166F98C0D9"/>
  </w:style>
  <w:style w:type="paragraph" w:customStyle="1" w:styleId="FBAECBA7F0F94EF0B6E714290E85702D">
    <w:name w:val="FBAECBA7F0F94EF0B6E714290E85702D"/>
  </w:style>
  <w:style w:type="paragraph" w:customStyle="1" w:styleId="3701632EBA2844F9A0A79CF053FF3163">
    <w:name w:val="3701632EBA2844F9A0A79CF053FF3163"/>
  </w:style>
  <w:style w:type="paragraph" w:customStyle="1" w:styleId="5EB87C2084A447579293CBAB02374147">
    <w:name w:val="5EB87C2084A447579293CBAB02374147"/>
  </w:style>
  <w:style w:type="paragraph" w:customStyle="1" w:styleId="DAD0749E46D7454F9CC73052B13BA218">
    <w:name w:val="DAD0749E46D7454F9CC73052B13BA218"/>
  </w:style>
  <w:style w:type="paragraph" w:customStyle="1" w:styleId="49A43D0F7E5D4D52830EEF44EE27A243">
    <w:name w:val="49A43D0F7E5D4D52830EEF44EE27A243"/>
  </w:style>
  <w:style w:type="paragraph" w:customStyle="1" w:styleId="47665F23E15E4503B26E62E5A0EF2A43">
    <w:name w:val="47665F23E15E4503B26E62E5A0EF2A43"/>
  </w:style>
  <w:style w:type="paragraph" w:customStyle="1" w:styleId="E94C11C3F3F14B918FE80469F9B47181">
    <w:name w:val="E94C11C3F3F14B918FE80469F9B47181"/>
  </w:style>
  <w:style w:type="paragraph" w:customStyle="1" w:styleId="BE01A028B9164140835D26E3EF96BB82">
    <w:name w:val="BE01A028B9164140835D26E3EF96BB82"/>
  </w:style>
  <w:style w:type="paragraph" w:customStyle="1" w:styleId="3998EE7B4F0748C2B49974FCD5805600">
    <w:name w:val="3998EE7B4F0748C2B49974FCD5805600"/>
  </w:style>
  <w:style w:type="paragraph" w:customStyle="1" w:styleId="678B0B4248E04B488CD519D8A6A3CD8E">
    <w:name w:val="678B0B4248E04B488CD519D8A6A3CD8E"/>
  </w:style>
  <w:style w:type="paragraph" w:customStyle="1" w:styleId="FAEDC0287E624F04945718EAD6827550">
    <w:name w:val="FAEDC0287E624F04945718EAD6827550"/>
  </w:style>
  <w:style w:type="paragraph" w:customStyle="1" w:styleId="F6469D0D166C48FC8318B8AEB5973CDD">
    <w:name w:val="F6469D0D166C48FC8318B8AEB5973CDD"/>
  </w:style>
  <w:style w:type="paragraph" w:customStyle="1" w:styleId="1B6982F77AD541629DF3A019352C51A4">
    <w:name w:val="1B6982F77AD541629DF3A019352C51A4"/>
  </w:style>
  <w:style w:type="paragraph" w:customStyle="1" w:styleId="B73EA4F1F7364BEEA99B1356781E209A">
    <w:name w:val="B73EA4F1F7364BEEA99B1356781E209A"/>
  </w:style>
  <w:style w:type="paragraph" w:customStyle="1" w:styleId="33A89C724DD3463EAED8341F2215A85B">
    <w:name w:val="33A89C724DD3463EAED8341F2215A85B"/>
  </w:style>
  <w:style w:type="paragraph" w:customStyle="1" w:styleId="D20A79E7DE4F4BD0AF94B1EE75F6F744">
    <w:name w:val="D20A79E7DE4F4BD0AF94B1EE75F6F744"/>
  </w:style>
  <w:style w:type="paragraph" w:customStyle="1" w:styleId="567AA0A062BE45D1B8EF4E6386FB82EE">
    <w:name w:val="567AA0A062BE45D1B8EF4E6386FB82EE"/>
  </w:style>
  <w:style w:type="paragraph" w:customStyle="1" w:styleId="F9CE6E85D8CD4677980757BFCB6E649A">
    <w:name w:val="F9CE6E85D8CD4677980757BFCB6E649A"/>
  </w:style>
  <w:style w:type="paragraph" w:customStyle="1" w:styleId="7D674018A4814E8BB6ECD34B1B214A4A">
    <w:name w:val="7D674018A4814E8BB6ECD34B1B214A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1A54E6105489F89154093B87A08D9">
    <w:name w:val="8471A54E6105489F89154093B87A08D9"/>
  </w:style>
  <w:style w:type="paragraph" w:customStyle="1" w:styleId="PersonalInfo">
    <w:name w:val="Personal Info"/>
    <w:basedOn w:val="Normal"/>
    <w:link w:val="PersonalInfoChar"/>
    <w:qFormat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Pr>
      <w:rFonts w:eastAsiaTheme="minorHAnsi"/>
      <w:color w:val="262626" w:themeColor="text1" w:themeTint="D9"/>
      <w:sz w:val="18"/>
    </w:rPr>
  </w:style>
  <w:style w:type="paragraph" w:customStyle="1" w:styleId="2AF5235AC3964EF699F5E493C016D0B3">
    <w:name w:val="2AF5235AC3964EF699F5E493C016D0B3"/>
  </w:style>
  <w:style w:type="paragraph" w:customStyle="1" w:styleId="852BF53CFFB241E2A6A6BFA28A5CB843">
    <w:name w:val="852BF53CFFB241E2A6A6BFA28A5CB843"/>
  </w:style>
  <w:style w:type="paragraph" w:customStyle="1" w:styleId="D3EFC07F89294436B1E8FBA3A7F4D57D">
    <w:name w:val="D3EFC07F89294436B1E8FBA3A7F4D57D"/>
  </w:style>
  <w:style w:type="paragraph" w:customStyle="1" w:styleId="2FB651238412443EB4D59FB38C55589A">
    <w:name w:val="2FB651238412443EB4D59FB38C55589A"/>
  </w:style>
  <w:style w:type="paragraph" w:customStyle="1" w:styleId="01F63C97778E47A6AF8EB3ACB5453CE6">
    <w:name w:val="01F63C97778E47A6AF8EB3ACB5453CE6"/>
  </w:style>
  <w:style w:type="paragraph" w:customStyle="1" w:styleId="AB537C0097B048B1996EB9CD6DC74D2D">
    <w:name w:val="AB537C0097B048B1996EB9CD6DC74D2D"/>
  </w:style>
  <w:style w:type="paragraph" w:customStyle="1" w:styleId="B10856D8F3004321B8869C510A9CEE9A">
    <w:name w:val="B10856D8F3004321B8869C510A9CEE9A"/>
  </w:style>
  <w:style w:type="paragraph" w:customStyle="1" w:styleId="65642322248346FBB823064F69BF3150">
    <w:name w:val="65642322248346FBB823064F69BF3150"/>
  </w:style>
  <w:style w:type="paragraph" w:customStyle="1" w:styleId="703148D634904362924A160F4C115FA2">
    <w:name w:val="703148D634904362924A160F4C115FA2"/>
  </w:style>
  <w:style w:type="paragraph" w:customStyle="1" w:styleId="25ECAACCA1034C49BFC8D4799BFFC14F">
    <w:name w:val="25ECAACCA1034C49BFC8D4799BFFC14F"/>
  </w:style>
  <w:style w:type="paragraph" w:customStyle="1" w:styleId="FA269A2E08B547318D56B658296BEA99">
    <w:name w:val="FA269A2E08B547318D56B658296BEA99"/>
  </w:style>
  <w:style w:type="paragraph" w:customStyle="1" w:styleId="AA284DBC791D43E59380D8E1755594AA">
    <w:name w:val="AA284DBC791D43E59380D8E1755594AA"/>
  </w:style>
  <w:style w:type="paragraph" w:customStyle="1" w:styleId="0D7231FC29A34FEBB3B4CA390FD31D49">
    <w:name w:val="0D7231FC29A34FEBB3B4CA390FD31D49"/>
  </w:style>
  <w:style w:type="paragraph" w:customStyle="1" w:styleId="7FF2CC83E536499B919BEB56A079A394">
    <w:name w:val="7FF2CC83E536499B919BEB56A079A394"/>
  </w:style>
  <w:style w:type="paragraph" w:customStyle="1" w:styleId="D6222C6327694B3485EE37F5ED0FC754">
    <w:name w:val="D6222C6327694B3485EE37F5ED0FC754"/>
  </w:style>
  <w:style w:type="paragraph" w:customStyle="1" w:styleId="9A3C495259054F1E982E053900A2E29A">
    <w:name w:val="9A3C495259054F1E982E053900A2E29A"/>
  </w:style>
  <w:style w:type="paragraph" w:customStyle="1" w:styleId="DC8D8145988A45F6B7F9E13C97832835">
    <w:name w:val="DC8D8145988A45F6B7F9E13C97832835"/>
  </w:style>
  <w:style w:type="paragraph" w:customStyle="1" w:styleId="1E9C9181CCA94FEEBC4BEECD7687CCF3">
    <w:name w:val="1E9C9181CCA94FEEBC4BEECD7687CCF3"/>
  </w:style>
  <w:style w:type="paragraph" w:customStyle="1" w:styleId="6D82CFA3E0EE4FF4B167E976FDDD3376">
    <w:name w:val="6D82CFA3E0EE4FF4B167E976FDDD3376"/>
  </w:style>
  <w:style w:type="paragraph" w:customStyle="1" w:styleId="5E979FB1C7D54EF2A29C2655E0C7F999">
    <w:name w:val="5E979FB1C7D54EF2A29C2655E0C7F999"/>
  </w:style>
  <w:style w:type="paragraph" w:customStyle="1" w:styleId="60FA138F172E4ED7B2B190449208A3A8">
    <w:name w:val="60FA138F172E4ED7B2B190449208A3A8"/>
  </w:style>
  <w:style w:type="paragraph" w:customStyle="1" w:styleId="3DDD6BD3A2CB4F3E84251F15D3FD6B02">
    <w:name w:val="3DDD6BD3A2CB4F3E84251F15D3FD6B02"/>
  </w:style>
  <w:style w:type="paragraph" w:customStyle="1" w:styleId="BBF21B09EBD746149635F4E6956DF988">
    <w:name w:val="BBF21B09EBD746149635F4E6956DF988"/>
  </w:style>
  <w:style w:type="paragraph" w:customStyle="1" w:styleId="1395B05D570E40689F27789182338EDF">
    <w:name w:val="1395B05D570E40689F27789182338EDF"/>
  </w:style>
  <w:style w:type="paragraph" w:customStyle="1" w:styleId="24ADA710C190464F9EA7267DD4D98B1C">
    <w:name w:val="24ADA710C190464F9EA7267DD4D98B1C"/>
  </w:style>
  <w:style w:type="paragraph" w:customStyle="1" w:styleId="90A7B68E80C14B40980171DB78733B86">
    <w:name w:val="90A7B68E80C14B40980171DB78733B86"/>
  </w:style>
  <w:style w:type="paragraph" w:customStyle="1" w:styleId="32DB40AED8E04C0EBEE4D436639AE034">
    <w:name w:val="32DB40AED8E04C0EBEE4D436639AE034"/>
  </w:style>
  <w:style w:type="paragraph" w:customStyle="1" w:styleId="EBDB5FFB9A1B44979E45FD1D1040E4D3">
    <w:name w:val="EBDB5FFB9A1B44979E45FD1D1040E4D3"/>
  </w:style>
  <w:style w:type="paragraph" w:customStyle="1" w:styleId="96AF983C1F2147B8BE01061E635A705C">
    <w:name w:val="96AF983C1F2147B8BE01061E635A705C"/>
  </w:style>
  <w:style w:type="paragraph" w:customStyle="1" w:styleId="82F9264706A54DA281AFBEDE07AE847A">
    <w:name w:val="82F9264706A54DA281AFBEDE07AE847A"/>
  </w:style>
  <w:style w:type="paragraph" w:customStyle="1" w:styleId="A0773029521741CB9CF8C5849A7782C5">
    <w:name w:val="A0773029521741CB9CF8C5849A7782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195F93C89C40F7A3D281489EC5D13E">
    <w:name w:val="26195F93C89C40F7A3D281489EC5D13E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404040" w:themeColor="text1" w:themeTint="BF"/>
      <w:sz w:val="20"/>
    </w:rPr>
  </w:style>
  <w:style w:type="paragraph" w:customStyle="1" w:styleId="1D04484CBC924085BEE4138EFF57D184">
    <w:name w:val="1D04484CBC924085BEE4138EFF57D184"/>
  </w:style>
  <w:style w:type="paragraph" w:customStyle="1" w:styleId="23C8AD2F30924B8DB23AFA8351B15FA6">
    <w:name w:val="23C8AD2F30924B8DB23AFA8351B15FA6"/>
  </w:style>
  <w:style w:type="paragraph" w:customStyle="1" w:styleId="5618C15506DA4F908286B0166F98C0D9">
    <w:name w:val="5618C15506DA4F908286B0166F98C0D9"/>
  </w:style>
  <w:style w:type="paragraph" w:customStyle="1" w:styleId="FBAECBA7F0F94EF0B6E714290E85702D">
    <w:name w:val="FBAECBA7F0F94EF0B6E714290E85702D"/>
  </w:style>
  <w:style w:type="paragraph" w:customStyle="1" w:styleId="3701632EBA2844F9A0A79CF053FF3163">
    <w:name w:val="3701632EBA2844F9A0A79CF053FF3163"/>
  </w:style>
  <w:style w:type="paragraph" w:customStyle="1" w:styleId="5EB87C2084A447579293CBAB02374147">
    <w:name w:val="5EB87C2084A447579293CBAB02374147"/>
  </w:style>
  <w:style w:type="paragraph" w:customStyle="1" w:styleId="DAD0749E46D7454F9CC73052B13BA218">
    <w:name w:val="DAD0749E46D7454F9CC73052B13BA218"/>
  </w:style>
  <w:style w:type="paragraph" w:customStyle="1" w:styleId="49A43D0F7E5D4D52830EEF44EE27A243">
    <w:name w:val="49A43D0F7E5D4D52830EEF44EE27A243"/>
  </w:style>
  <w:style w:type="paragraph" w:customStyle="1" w:styleId="47665F23E15E4503B26E62E5A0EF2A43">
    <w:name w:val="47665F23E15E4503B26E62E5A0EF2A43"/>
  </w:style>
  <w:style w:type="paragraph" w:customStyle="1" w:styleId="E94C11C3F3F14B918FE80469F9B47181">
    <w:name w:val="E94C11C3F3F14B918FE80469F9B47181"/>
  </w:style>
  <w:style w:type="paragraph" w:customStyle="1" w:styleId="BE01A028B9164140835D26E3EF96BB82">
    <w:name w:val="BE01A028B9164140835D26E3EF96BB82"/>
  </w:style>
  <w:style w:type="paragraph" w:customStyle="1" w:styleId="3998EE7B4F0748C2B49974FCD5805600">
    <w:name w:val="3998EE7B4F0748C2B49974FCD5805600"/>
  </w:style>
  <w:style w:type="paragraph" w:customStyle="1" w:styleId="678B0B4248E04B488CD519D8A6A3CD8E">
    <w:name w:val="678B0B4248E04B488CD519D8A6A3CD8E"/>
  </w:style>
  <w:style w:type="paragraph" w:customStyle="1" w:styleId="FAEDC0287E624F04945718EAD6827550">
    <w:name w:val="FAEDC0287E624F04945718EAD6827550"/>
  </w:style>
  <w:style w:type="paragraph" w:customStyle="1" w:styleId="F6469D0D166C48FC8318B8AEB5973CDD">
    <w:name w:val="F6469D0D166C48FC8318B8AEB5973CDD"/>
  </w:style>
  <w:style w:type="paragraph" w:customStyle="1" w:styleId="1B6982F77AD541629DF3A019352C51A4">
    <w:name w:val="1B6982F77AD541629DF3A019352C51A4"/>
  </w:style>
  <w:style w:type="paragraph" w:customStyle="1" w:styleId="B73EA4F1F7364BEEA99B1356781E209A">
    <w:name w:val="B73EA4F1F7364BEEA99B1356781E209A"/>
  </w:style>
  <w:style w:type="paragraph" w:customStyle="1" w:styleId="33A89C724DD3463EAED8341F2215A85B">
    <w:name w:val="33A89C724DD3463EAED8341F2215A85B"/>
  </w:style>
  <w:style w:type="paragraph" w:customStyle="1" w:styleId="D20A79E7DE4F4BD0AF94B1EE75F6F744">
    <w:name w:val="D20A79E7DE4F4BD0AF94B1EE75F6F744"/>
  </w:style>
  <w:style w:type="paragraph" w:customStyle="1" w:styleId="567AA0A062BE45D1B8EF4E6386FB82EE">
    <w:name w:val="567AA0A062BE45D1B8EF4E6386FB82EE"/>
  </w:style>
  <w:style w:type="paragraph" w:customStyle="1" w:styleId="F9CE6E85D8CD4677980757BFCB6E649A">
    <w:name w:val="F9CE6E85D8CD4677980757BFCB6E649A"/>
  </w:style>
  <w:style w:type="paragraph" w:customStyle="1" w:styleId="7D674018A4814E8BB6ECD34B1B214A4A">
    <w:name w:val="7D674018A4814E8BB6ECD34B1B214A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FunctionalResume.dotx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>Mettler-Toledo International Inc.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iepii</dc:creator>
  <cp:lastModifiedBy>iepii</cp:lastModifiedBy>
  <cp:revision>1</cp:revision>
  <dcterms:created xsi:type="dcterms:W3CDTF">2017-01-18T18:54:00Z</dcterms:created>
  <dcterms:modified xsi:type="dcterms:W3CDTF">2017-01-18T18:55:00Z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