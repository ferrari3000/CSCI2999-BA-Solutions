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alias w:val="Your Name:"/>
        <w:tag w:val="Your Name:"/>
        <w:id w:val="-1299222629"/>
        <w:placeholder>
          <w:docPart w:val="1131B96266994248B05ED2C0AC6E8E2A"/>
        </w:placeholder>
        <w:temporary/>
        <w:showingPlcHdr/>
      </w:sdtPr>
      <w:sdtEndPr/>
      <w:sdtContent>
        <w:p w:rsidR="000E7EB9" w:rsidRDefault="000E7EB9" w:rsidP="006B7BE3">
          <w:pPr>
            <w:pStyle w:val="Title"/>
          </w:pPr>
          <w:r>
            <w:t>Your Name</w:t>
          </w:r>
        </w:p>
      </w:sdtContent>
    </w:sdt>
    <w:sdt>
      <w:sdtPr>
        <w:alias w:val="Street Address:"/>
        <w:tag w:val="Street Address:"/>
        <w:id w:val="772810"/>
        <w:placeholder>
          <w:docPart w:val="6CE306E353B24174813C789D432196D8"/>
        </w:placeholder>
        <w:temporary/>
        <w:showingPlcHdr/>
      </w:sdtPr>
      <w:sdtEndPr/>
      <w:sdtContent>
        <w:p w:rsidR="005C7E9F" w:rsidRPr="00A57C21" w:rsidRDefault="005C7E9F" w:rsidP="005C7E9F">
          <w:pPr>
            <w:pStyle w:val="ContactInfo"/>
          </w:pPr>
          <w:r>
            <w:t>Street Address</w:t>
          </w:r>
        </w:p>
      </w:sdtContent>
    </w:sdt>
    <w:sdt>
      <w:sdtPr>
        <w:alias w:val="City, ST  ZIP:"/>
        <w:tag w:val="City, ST  ZIP:"/>
        <w:id w:val="772837"/>
        <w:placeholder>
          <w:docPart w:val="9B37335D2D7642809FD333B29EAFFA4B"/>
        </w:placeholder>
        <w:temporary/>
        <w:showingPlcHdr/>
      </w:sdtPr>
      <w:sdtEndPr/>
      <w:sdtContent>
        <w:p w:rsidR="005C7E9F" w:rsidRDefault="005C7E9F" w:rsidP="005C7E9F">
          <w:pPr>
            <w:pStyle w:val="ContactInfo"/>
          </w:pPr>
          <w:r>
            <w:t>City, ST ZIP</w:t>
          </w:r>
        </w:p>
      </w:sdtContent>
    </w:sdt>
    <w:sdt>
      <w:sdtPr>
        <w:alias w:val="Telephone:"/>
        <w:tag w:val="Telephone:"/>
        <w:id w:val="772864"/>
        <w:placeholder>
          <w:docPart w:val="85F41DEE247243FD98CEA448DFB9CDEC"/>
        </w:placeholder>
        <w:temporary/>
        <w:showingPlcHdr/>
      </w:sdtPr>
      <w:sdtEndPr/>
      <w:sdtContent>
        <w:p w:rsidR="005C7E9F" w:rsidRDefault="005C7E9F" w:rsidP="005C7E9F">
          <w:pPr>
            <w:pStyle w:val="ContactInfo"/>
          </w:pPr>
          <w:r>
            <w:t>Telephone</w:t>
          </w:r>
        </w:p>
      </w:sdtContent>
    </w:sdt>
    <w:sdt>
      <w:sdtPr>
        <w:alias w:val="Email:"/>
        <w:tag w:val="Email:"/>
        <w:id w:val="772891"/>
        <w:placeholder>
          <w:docPart w:val="DBD193ABD23E44A88BE743DA28C95EA1"/>
        </w:placeholder>
        <w:temporary/>
        <w:showingPlcHdr/>
      </w:sdtPr>
      <w:sdtEndPr/>
      <w:sdtContent>
        <w:p w:rsidR="005C7E9F" w:rsidRDefault="005C7E9F" w:rsidP="005C7E9F">
          <w:pPr>
            <w:pStyle w:val="ContactInfo"/>
          </w:pPr>
          <w:r>
            <w:t>Email</w:t>
          </w:r>
        </w:p>
      </w:sdtContent>
    </w:sdt>
    <w:p w:rsidR="005C7E9F" w:rsidRPr="004919A1" w:rsidRDefault="005C7E9F" w:rsidP="005C7E9F">
      <w:pPr>
        <w:pStyle w:val="Heading1"/>
      </w:pPr>
      <w:r w:rsidRPr="004919A1">
        <w:t>References</w:t>
      </w:r>
      <w:r w:rsidRPr="003448CB">
        <w:t>:</w:t>
      </w:r>
    </w:p>
    <w:sdt>
      <w:sdtPr>
        <w:alias w:val="1st Reference Name:"/>
        <w:tag w:val="1st Reference Name:"/>
        <w:id w:val="772918"/>
        <w:placeholder>
          <w:docPart w:val="A030259B8901417AA63983398F19CBB2"/>
        </w:placeholder>
        <w:temporary/>
        <w:showingPlcHdr/>
      </w:sdtPr>
      <w:sdtEndPr/>
      <w:sdtContent>
        <w:p w:rsidR="005C7E9F" w:rsidRPr="007E261D" w:rsidRDefault="005C7E9F" w:rsidP="005C7E9F">
          <w:r>
            <w:t>Reference Name</w:t>
          </w:r>
        </w:p>
      </w:sdtContent>
    </w:sdt>
    <w:sdt>
      <w:sdtPr>
        <w:alias w:val="1st Reference Title:"/>
        <w:tag w:val="1st Reference Title:"/>
        <w:id w:val="772945"/>
        <w:placeholder>
          <w:docPart w:val="BCCA4D42101F49698930E34C56A4114B"/>
        </w:placeholder>
        <w:temporary/>
        <w:showingPlcHdr/>
      </w:sdtPr>
      <w:sdtEndPr/>
      <w:sdtContent>
        <w:p w:rsidR="005C7E9F" w:rsidRPr="007E261D" w:rsidRDefault="005C7E9F" w:rsidP="005C7E9F">
          <w:r>
            <w:t>Title</w:t>
          </w:r>
        </w:p>
      </w:sdtContent>
    </w:sdt>
    <w:sdt>
      <w:sdtPr>
        <w:alias w:val="1st Reference Company Name:"/>
        <w:tag w:val="1st Reference Company Name:"/>
        <w:id w:val="772972"/>
        <w:placeholder>
          <w:docPart w:val="B189D6320D3C49119054B66B3E821CDD"/>
        </w:placeholder>
        <w:temporary/>
        <w:showingPlcHdr/>
      </w:sdtPr>
      <w:sdtEndPr/>
      <w:sdtContent>
        <w:p w:rsidR="005C7E9F" w:rsidRPr="007E261D" w:rsidRDefault="005C7E9F" w:rsidP="005C7E9F">
          <w:r>
            <w:t>Company Name</w:t>
          </w:r>
        </w:p>
      </w:sdtContent>
    </w:sdt>
    <w:sdt>
      <w:sdtPr>
        <w:alias w:val="1st Reference Street Address:"/>
        <w:tag w:val="1st Reference Street Address:"/>
        <w:id w:val="772999"/>
        <w:placeholder>
          <w:docPart w:val="5A856CF45B114ED89F9B9CB3B4E98531"/>
        </w:placeholder>
        <w:temporary/>
        <w:showingPlcHdr/>
      </w:sdtPr>
      <w:sdtEndPr/>
      <w:sdtContent>
        <w:p w:rsidR="005C7E9F" w:rsidRPr="007E261D" w:rsidRDefault="005C7E9F" w:rsidP="005C7E9F">
          <w:r>
            <w:t>Street Address</w:t>
          </w:r>
        </w:p>
      </w:sdtContent>
    </w:sdt>
    <w:sdt>
      <w:sdtPr>
        <w:alias w:val="1st Reference City, ST  ZIP:"/>
        <w:tag w:val="1st Reference City, ST  ZIP:"/>
        <w:id w:val="773026"/>
        <w:placeholder>
          <w:docPart w:val="67E7A8E948424E8E8B9D3611C8ED6435"/>
        </w:placeholder>
        <w:temporary/>
        <w:showingPlcHdr/>
      </w:sdtPr>
      <w:sdtEndPr/>
      <w:sdtContent>
        <w:p w:rsidR="005C7E9F" w:rsidRPr="00CA5210" w:rsidRDefault="005C7E9F" w:rsidP="005C7E9F">
          <w:r>
            <w:t>City, ST ZIP</w:t>
          </w:r>
        </w:p>
      </w:sdtContent>
    </w:sdt>
    <w:sdt>
      <w:sdtPr>
        <w:alias w:val="1st Reference Telephone:"/>
        <w:tag w:val="1st Reference Telephone:"/>
        <w:id w:val="773053"/>
        <w:placeholder>
          <w:docPart w:val="4CA1B40864EB461EAF6E463CB1B6F02D"/>
        </w:placeholder>
        <w:temporary/>
        <w:showingPlcHdr/>
      </w:sdtPr>
      <w:sdtEndPr/>
      <w:sdtContent>
        <w:p w:rsidR="005C7E9F" w:rsidRPr="007E261D" w:rsidRDefault="005C7E9F" w:rsidP="005C7E9F">
          <w:r>
            <w:t>Telephone</w:t>
          </w:r>
        </w:p>
      </w:sdtContent>
    </w:sdt>
    <w:sdt>
      <w:sdtPr>
        <w:alias w:val="1st Reference Email:"/>
        <w:tag w:val="1st Reference Email:"/>
        <w:id w:val="773080"/>
        <w:placeholder>
          <w:docPart w:val="8EC80D3CF68C42E69C6E04BF57CAC004"/>
        </w:placeholder>
        <w:temporary/>
        <w:showingPlcHdr/>
      </w:sdtPr>
      <w:sdtEndPr/>
      <w:sdtContent>
        <w:p w:rsidR="005C7E9F" w:rsidRPr="007E261D" w:rsidRDefault="005C7E9F" w:rsidP="005C7E9F">
          <w:r>
            <w:t>Email</w:t>
          </w:r>
        </w:p>
      </w:sdtContent>
    </w:sdt>
    <w:p w:rsidR="005C7E9F" w:rsidRPr="007E261D" w:rsidRDefault="005C7E9F" w:rsidP="005C7E9F">
      <w:pPr>
        <w:pStyle w:val="Heading2"/>
      </w:pPr>
      <w:r w:rsidRPr="003448CB">
        <w:t>Relat</w:t>
      </w:r>
      <w:r w:rsidRPr="007E261D">
        <w:t xml:space="preserve">ionship: </w:t>
      </w:r>
      <w:sdt>
        <w:sdtPr>
          <w:alias w:val="Relationship with 1st reference:"/>
          <w:tag w:val="Relationship with 1st reference:"/>
          <w:id w:val="773107"/>
          <w:placeholder>
            <w:docPart w:val="B185EEC7CCFE45ED975727963CB6B1E8"/>
          </w:placeholder>
          <w:temporary/>
          <w:showingPlcHdr/>
        </w:sdtPr>
        <w:sdtEndPr/>
        <w:sdtContent>
          <w:r>
            <w:t>Relationship with reference</w:t>
          </w:r>
        </w:sdtContent>
      </w:sdt>
      <w:r>
        <w:t xml:space="preserve"> </w:t>
      </w:r>
      <w:r w:rsidRPr="007E261D">
        <w:t xml:space="preserve">at </w:t>
      </w:r>
      <w:sdt>
        <w:sdtPr>
          <w:alias w:val="1st Reference's Company Name:"/>
          <w:tag w:val="1st Reference's Company Name:"/>
          <w:id w:val="773134"/>
          <w:placeholder>
            <w:docPart w:val="574DC221F9314FEF9A9240CE0E03D998"/>
          </w:placeholder>
          <w:temporary/>
          <w:showingPlcHdr/>
        </w:sdtPr>
        <w:sdtEndPr/>
        <w:sdtContent>
          <w:r>
            <w:t>Company Name</w:t>
          </w:r>
        </w:sdtContent>
      </w:sdt>
      <w:r w:rsidRPr="007E261D">
        <w:t xml:space="preserve"> from </w:t>
      </w:r>
      <w:sdt>
        <w:sdtPr>
          <w:alias w:val="dates of employment 1:"/>
          <w:tag w:val="dates of employment 1:"/>
          <w:id w:val="-2055611390"/>
          <w:placeholder>
            <w:docPart w:val="9EF7109AAE3A430A8BC45060454F1C6D"/>
          </w:placeholder>
          <w:temporary/>
          <w:showingPlcHdr/>
        </w:sdtPr>
        <w:sdtEndPr/>
        <w:sdtContent>
          <w:r>
            <w:t>dates of employment</w:t>
          </w:r>
        </w:sdtContent>
      </w:sdt>
    </w:p>
    <w:sdt>
      <w:sdtPr>
        <w:alias w:val="2nd Reference Name:"/>
        <w:tag w:val="2nd Reference Name:"/>
        <w:id w:val="969483280"/>
        <w:placeholder>
          <w:docPart w:val="E99AD9A93429493F9F8A6D9F35D13462"/>
        </w:placeholder>
        <w:temporary/>
        <w:showingPlcHdr/>
      </w:sdtPr>
      <w:sdtEndPr/>
      <w:sdtContent>
        <w:p w:rsidR="005C7E9F" w:rsidRPr="007E261D" w:rsidRDefault="005C7E9F" w:rsidP="005C7E9F">
          <w:r>
            <w:t>Reference Name</w:t>
          </w:r>
        </w:p>
      </w:sdtContent>
    </w:sdt>
    <w:sdt>
      <w:sdtPr>
        <w:alias w:val="2nd Reference Title:"/>
        <w:tag w:val="2nd Reference Title:"/>
        <w:id w:val="-1045913485"/>
        <w:placeholder>
          <w:docPart w:val="FC466E70B0114C34AADEA5E9BDA721C1"/>
        </w:placeholder>
        <w:temporary/>
        <w:showingPlcHdr/>
      </w:sdtPr>
      <w:sdtEndPr/>
      <w:sdtContent>
        <w:p w:rsidR="005C7E9F" w:rsidRPr="007E261D" w:rsidRDefault="005C7E9F" w:rsidP="005C7E9F">
          <w:r>
            <w:t>Title</w:t>
          </w:r>
        </w:p>
      </w:sdtContent>
    </w:sdt>
    <w:sdt>
      <w:sdtPr>
        <w:alias w:val="2nd Reference Company Name:"/>
        <w:tag w:val="2nd Reference Company Name:"/>
        <w:id w:val="-1010290982"/>
        <w:placeholder>
          <w:docPart w:val="6E25A1CC7B754A23B2655C4B8D9F84AF"/>
        </w:placeholder>
        <w:temporary/>
        <w:showingPlcHdr/>
      </w:sdtPr>
      <w:sdtEndPr/>
      <w:sdtContent>
        <w:p w:rsidR="005C7E9F" w:rsidRPr="007E261D" w:rsidRDefault="005C7E9F" w:rsidP="005C7E9F">
          <w:r>
            <w:t>Company Name</w:t>
          </w:r>
        </w:p>
      </w:sdtContent>
    </w:sdt>
    <w:sdt>
      <w:sdtPr>
        <w:alias w:val="2nd Reference Street Address:"/>
        <w:tag w:val="2nd Reference Street Address:"/>
        <w:id w:val="-1572113383"/>
        <w:placeholder>
          <w:docPart w:val="006F7D11D0E54107A5473918DF670FC7"/>
        </w:placeholder>
        <w:temporary/>
        <w:showingPlcHdr/>
      </w:sdtPr>
      <w:sdtEndPr/>
      <w:sdtContent>
        <w:p w:rsidR="005C7E9F" w:rsidRPr="007E261D" w:rsidRDefault="005C7E9F" w:rsidP="005C7E9F">
          <w:r>
            <w:t>Street Address</w:t>
          </w:r>
        </w:p>
      </w:sdtContent>
    </w:sdt>
    <w:sdt>
      <w:sdtPr>
        <w:alias w:val="2nd Reference City, ST  ZIP:"/>
        <w:tag w:val="2nd Reference City, ST  ZIP:"/>
        <w:id w:val="940882909"/>
        <w:placeholder>
          <w:docPart w:val="5FE77C5B948547EFB13B7BECB176F037"/>
        </w:placeholder>
        <w:temporary/>
        <w:showingPlcHdr/>
      </w:sdtPr>
      <w:sdtEndPr/>
      <w:sdtContent>
        <w:p w:rsidR="005C7E9F" w:rsidRPr="00CA5210" w:rsidRDefault="005C7E9F" w:rsidP="005C7E9F">
          <w:r>
            <w:t>City, ST ZIP</w:t>
          </w:r>
        </w:p>
      </w:sdtContent>
    </w:sdt>
    <w:sdt>
      <w:sdtPr>
        <w:alias w:val="2nd Reference Telephone:"/>
        <w:tag w:val="2nd Reference Telephone:"/>
        <w:id w:val="1604765373"/>
        <w:placeholder>
          <w:docPart w:val="7064669D4C944A1592C552AC99BD973B"/>
        </w:placeholder>
        <w:temporary/>
        <w:showingPlcHdr/>
      </w:sdtPr>
      <w:sdtEndPr/>
      <w:sdtContent>
        <w:p w:rsidR="005C7E9F" w:rsidRPr="007E261D" w:rsidRDefault="005C7E9F" w:rsidP="005C7E9F">
          <w:r>
            <w:t>Telephone</w:t>
          </w:r>
        </w:p>
      </w:sdtContent>
    </w:sdt>
    <w:sdt>
      <w:sdtPr>
        <w:alias w:val="2nd Reference Email:"/>
        <w:tag w:val="2nd Reference Email:"/>
        <w:id w:val="-1266377620"/>
        <w:placeholder>
          <w:docPart w:val="19648CA4180D472782DED69808A420F1"/>
        </w:placeholder>
        <w:temporary/>
        <w:showingPlcHdr/>
      </w:sdtPr>
      <w:sdtEndPr/>
      <w:sdtContent>
        <w:p w:rsidR="005C7E9F" w:rsidRPr="007E261D" w:rsidRDefault="005C7E9F" w:rsidP="005C7E9F">
          <w:r>
            <w:t>Email</w:t>
          </w:r>
        </w:p>
      </w:sdtContent>
    </w:sdt>
    <w:p w:rsidR="005C7E9F" w:rsidRPr="007E261D" w:rsidRDefault="005C7E9F" w:rsidP="005C7E9F">
      <w:pPr>
        <w:pStyle w:val="Heading2"/>
      </w:pPr>
      <w:r w:rsidRPr="003448CB">
        <w:t>Relat</w:t>
      </w:r>
      <w:r w:rsidRPr="007E261D">
        <w:t xml:space="preserve">ionship: </w:t>
      </w:r>
      <w:sdt>
        <w:sdtPr>
          <w:alias w:val="Relationship with 2nd reference:"/>
          <w:tag w:val="Relationship with 2nd reference:"/>
          <w:id w:val="831265020"/>
          <w:placeholder>
            <w:docPart w:val="7610A9968DA249D9B8BA1AB6CE255CBE"/>
          </w:placeholder>
          <w:temporary/>
          <w:showingPlcHdr/>
        </w:sdtPr>
        <w:sdtEndPr/>
        <w:sdtContent>
          <w:r>
            <w:t>Relationship with reference</w:t>
          </w:r>
        </w:sdtContent>
      </w:sdt>
      <w:r>
        <w:t xml:space="preserve"> </w:t>
      </w:r>
      <w:r w:rsidRPr="007E261D">
        <w:t xml:space="preserve">at </w:t>
      </w:r>
      <w:sdt>
        <w:sdtPr>
          <w:alias w:val="2nd Reference's Company Name:"/>
          <w:tag w:val="2nd Reference's Company Name:"/>
          <w:id w:val="-1023319100"/>
          <w:placeholder>
            <w:docPart w:val="1A6AFDD887F14568A0247DD2F608F3CB"/>
          </w:placeholder>
          <w:temporary/>
          <w:showingPlcHdr/>
        </w:sdtPr>
        <w:sdtEndPr/>
        <w:sdtContent>
          <w:r>
            <w:t>Company Name</w:t>
          </w:r>
        </w:sdtContent>
      </w:sdt>
      <w:r w:rsidRPr="007E261D">
        <w:t xml:space="preserve"> from </w:t>
      </w:r>
      <w:sdt>
        <w:sdtPr>
          <w:alias w:val="dates of employment 2:"/>
          <w:tag w:val="dates of employment 2:"/>
          <w:id w:val="-1326201374"/>
          <w:placeholder>
            <w:docPart w:val="797F6F08BE354A4C8DA2F5F58A51290B"/>
          </w:placeholder>
          <w:temporary/>
          <w:showingPlcHdr/>
        </w:sdtPr>
        <w:sdtEndPr/>
        <w:sdtContent>
          <w:r>
            <w:t>dates of employment</w:t>
          </w:r>
        </w:sdtContent>
      </w:sdt>
    </w:p>
    <w:sdt>
      <w:sdtPr>
        <w:alias w:val="3rd Reference Name:"/>
        <w:tag w:val="3rd Reference Name:"/>
        <w:id w:val="-158308130"/>
        <w:placeholder>
          <w:docPart w:val="B46F1DF0E757466F9F845821DB2E2225"/>
        </w:placeholder>
        <w:temporary/>
        <w:showingPlcHdr/>
      </w:sdtPr>
      <w:sdtEndPr/>
      <w:sdtContent>
        <w:p w:rsidR="005C7E9F" w:rsidRPr="007E261D" w:rsidRDefault="005C7E9F" w:rsidP="005C7E9F">
          <w:r>
            <w:t>Reference Name</w:t>
          </w:r>
        </w:p>
      </w:sdtContent>
    </w:sdt>
    <w:sdt>
      <w:sdtPr>
        <w:alias w:val="3rd Reference Title:"/>
        <w:tag w:val="3rd Reference Title:"/>
        <w:id w:val="1597518207"/>
        <w:placeholder>
          <w:docPart w:val="2ACD3E4C6FFB4A8FA9B62A001098B200"/>
        </w:placeholder>
        <w:temporary/>
        <w:showingPlcHdr/>
      </w:sdtPr>
      <w:sdtEndPr/>
      <w:sdtContent>
        <w:p w:rsidR="005C7E9F" w:rsidRPr="007E261D" w:rsidRDefault="005C7E9F" w:rsidP="005C7E9F">
          <w:r>
            <w:t>Title</w:t>
          </w:r>
        </w:p>
      </w:sdtContent>
    </w:sdt>
    <w:sdt>
      <w:sdtPr>
        <w:alias w:val="3rd Reference Company Name:"/>
        <w:tag w:val="3rd Reference Company Name:"/>
        <w:id w:val="683876775"/>
        <w:placeholder>
          <w:docPart w:val="E14D38356D7046A491C2D1A7769B5A5C"/>
        </w:placeholder>
        <w:temporary/>
        <w:showingPlcHdr/>
      </w:sdtPr>
      <w:sdtEndPr/>
      <w:sdtContent>
        <w:p w:rsidR="005C7E9F" w:rsidRPr="007E261D" w:rsidRDefault="005C7E9F" w:rsidP="005C7E9F">
          <w:r>
            <w:t>Company Name</w:t>
          </w:r>
        </w:p>
      </w:sdtContent>
    </w:sdt>
    <w:sdt>
      <w:sdtPr>
        <w:alias w:val="3rd Reference Street Address:"/>
        <w:tag w:val="3rd Reference Street Address:"/>
        <w:id w:val="1118189678"/>
        <w:placeholder>
          <w:docPart w:val="D2AD9F431B144FFA8B6E5ED446ADF99B"/>
        </w:placeholder>
        <w:temporary/>
        <w:showingPlcHdr/>
      </w:sdtPr>
      <w:sdtEndPr/>
      <w:sdtContent>
        <w:p w:rsidR="005C7E9F" w:rsidRPr="007E261D" w:rsidRDefault="005C7E9F" w:rsidP="005C7E9F">
          <w:r>
            <w:t>Street Address</w:t>
          </w:r>
        </w:p>
      </w:sdtContent>
    </w:sdt>
    <w:sdt>
      <w:sdtPr>
        <w:alias w:val="3rd Reference City, ST  ZIP:"/>
        <w:tag w:val="3rd Reference City, ST  ZIP:"/>
        <w:id w:val="643617652"/>
        <w:placeholder>
          <w:docPart w:val="D9A1E7E3B771498DA474F927CAE93B27"/>
        </w:placeholder>
        <w:temporary/>
        <w:showingPlcHdr/>
      </w:sdtPr>
      <w:sdtEndPr/>
      <w:sdtContent>
        <w:p w:rsidR="005C7E9F" w:rsidRPr="00CA5210" w:rsidRDefault="005C7E9F" w:rsidP="005C7E9F">
          <w:r>
            <w:t>City, ST ZIP</w:t>
          </w:r>
        </w:p>
      </w:sdtContent>
    </w:sdt>
    <w:sdt>
      <w:sdtPr>
        <w:alias w:val="3rd Reference Telephone:"/>
        <w:tag w:val="3rd Reference Telephone:"/>
        <w:id w:val="1607308803"/>
        <w:placeholder>
          <w:docPart w:val="3F4BBBCFADD948C4ACDFC89B707DFCF9"/>
        </w:placeholder>
        <w:temporary/>
        <w:showingPlcHdr/>
      </w:sdtPr>
      <w:sdtEndPr/>
      <w:sdtContent>
        <w:p w:rsidR="005C7E9F" w:rsidRPr="007E261D" w:rsidRDefault="005C7E9F" w:rsidP="005C7E9F">
          <w:r>
            <w:t>Telephone</w:t>
          </w:r>
        </w:p>
      </w:sdtContent>
    </w:sdt>
    <w:sdt>
      <w:sdtPr>
        <w:alias w:val="3rd Reference Email:"/>
        <w:tag w:val="3rd Reference Email:"/>
        <w:id w:val="1246680163"/>
        <w:placeholder>
          <w:docPart w:val="63A36DAF2FBA4E258B578C31AF5750E8"/>
        </w:placeholder>
        <w:temporary/>
        <w:showingPlcHdr/>
      </w:sdtPr>
      <w:sdtEndPr/>
      <w:sdtContent>
        <w:p w:rsidR="005C7E9F" w:rsidRPr="007E261D" w:rsidRDefault="005C7E9F" w:rsidP="005C7E9F">
          <w:r>
            <w:t>Email</w:t>
          </w:r>
        </w:p>
      </w:sdtContent>
    </w:sdt>
    <w:p w:rsidR="00100722" w:rsidRPr="00100722" w:rsidRDefault="005C7E9F" w:rsidP="00100722">
      <w:pPr>
        <w:pStyle w:val="Heading2"/>
      </w:pPr>
      <w:r w:rsidRPr="003448CB">
        <w:t>Relat</w:t>
      </w:r>
      <w:r w:rsidRPr="007E261D">
        <w:t>ionship:</w:t>
      </w:r>
      <w:r>
        <w:t xml:space="preserve"> </w:t>
      </w:r>
      <w:sdt>
        <w:sdtPr>
          <w:alias w:val="Relationship with 3rd reference:"/>
          <w:tag w:val="Relationship with 3rd reference:"/>
          <w:id w:val="1373966061"/>
          <w:placeholder>
            <w:docPart w:val="1979A3DEE3CC401B99A111B8EC5407DD"/>
          </w:placeholder>
          <w:temporary/>
          <w:showingPlcHdr/>
        </w:sdtPr>
        <w:sdtEndPr/>
        <w:sdtContent>
          <w:r>
            <w:t>Relationship with reference</w:t>
          </w:r>
        </w:sdtContent>
      </w:sdt>
      <w:r>
        <w:t xml:space="preserve"> </w:t>
      </w:r>
      <w:r w:rsidRPr="007E261D">
        <w:t xml:space="preserve">at </w:t>
      </w:r>
      <w:sdt>
        <w:sdtPr>
          <w:alias w:val="3rd Reference's Company Name:"/>
          <w:tag w:val="3rd Reference's Company Name:"/>
          <w:id w:val="-123464623"/>
          <w:placeholder>
            <w:docPart w:val="ED480BF60A96458489B56AA062C0834B"/>
          </w:placeholder>
          <w:temporary/>
          <w:showingPlcHdr/>
        </w:sdtPr>
        <w:sdtEndPr/>
        <w:sdtContent>
          <w:r>
            <w:t>Company Name</w:t>
          </w:r>
        </w:sdtContent>
      </w:sdt>
      <w:r w:rsidRPr="007E261D">
        <w:t xml:space="preserve"> from </w:t>
      </w:r>
      <w:sdt>
        <w:sdtPr>
          <w:alias w:val="dates of employment 3:"/>
          <w:tag w:val="dates of employment 3:"/>
          <w:id w:val="-1190059061"/>
          <w:placeholder>
            <w:docPart w:val="88679835D6C2424EB69813D9F47D6B12"/>
          </w:placeholder>
          <w:temporary/>
          <w:showingPlcHdr/>
        </w:sdtPr>
        <w:sdtEndPr/>
        <w:sdtContent>
          <w:r>
            <w:t>dates of employment</w:t>
          </w:r>
        </w:sdtContent>
      </w:sdt>
    </w:p>
    <w:sectPr w:rsidR="00100722" w:rsidRPr="00100722" w:rsidSect="006B7BE3">
      <w:footerReference w:type="default" r:id="rId7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C6B" w:rsidRDefault="00432C6B" w:rsidP="006B7BE3">
      <w:r>
        <w:separator/>
      </w:r>
    </w:p>
  </w:endnote>
  <w:endnote w:type="continuationSeparator" w:id="0">
    <w:p w:rsidR="00432C6B" w:rsidRDefault="00432C6B" w:rsidP="006B7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76187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7BE3" w:rsidRDefault="006B7BE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072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C6B" w:rsidRDefault="00432C6B" w:rsidP="006B7BE3">
      <w:r>
        <w:separator/>
      </w:r>
    </w:p>
  </w:footnote>
  <w:footnote w:type="continuationSeparator" w:id="0">
    <w:p w:rsidR="00432C6B" w:rsidRDefault="00432C6B" w:rsidP="006B7B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C6B"/>
    <w:rsid w:val="0009046F"/>
    <w:rsid w:val="000E7EB9"/>
    <w:rsid w:val="00100722"/>
    <w:rsid w:val="0013072F"/>
    <w:rsid w:val="001463AC"/>
    <w:rsid w:val="001A6D23"/>
    <w:rsid w:val="00293B83"/>
    <w:rsid w:val="002C2F20"/>
    <w:rsid w:val="0039318F"/>
    <w:rsid w:val="00432C6B"/>
    <w:rsid w:val="0053595F"/>
    <w:rsid w:val="005C7E9F"/>
    <w:rsid w:val="00681DFC"/>
    <w:rsid w:val="006A3CE7"/>
    <w:rsid w:val="006B7BE3"/>
    <w:rsid w:val="00867DEA"/>
    <w:rsid w:val="00B424CB"/>
    <w:rsid w:val="00C708DB"/>
    <w:rsid w:val="00D13D45"/>
    <w:rsid w:val="00D7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EB9"/>
  </w:style>
  <w:style w:type="paragraph" w:styleId="Heading1">
    <w:name w:val="heading 1"/>
    <w:basedOn w:val="Normal"/>
    <w:link w:val="Heading1Char"/>
    <w:uiPriority w:val="9"/>
    <w:qFormat/>
    <w:rsid w:val="005C7E9F"/>
    <w:pPr>
      <w:spacing w:before="120" w:after="240"/>
      <w:outlineLvl w:val="0"/>
    </w:pPr>
    <w:rPr>
      <w:rFonts w:asciiTheme="majorHAnsi" w:eastAsia="Times New Roman" w:hAnsiTheme="majorHAnsi" w:cs="Times New Roman"/>
      <w:b/>
      <w:smallCap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E9F"/>
    <w:pPr>
      <w:spacing w:before="200" w:after="480"/>
      <w:outlineLvl w:val="1"/>
    </w:pPr>
    <w:rPr>
      <w:rFonts w:eastAsia="Times New Roman" w:cs="Times New Roma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D2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D2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BE3"/>
    <w:rPr>
      <w:rFonts w:asciiTheme="majorHAnsi" w:eastAsia="Times New Roman" w:hAnsiTheme="majorHAnsi" w:cs="Times New Roman"/>
      <w:b/>
      <w:smallCap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7BE3"/>
    <w:rPr>
      <w:rFonts w:eastAsia="Times New Roman" w:cs="Times New Roman"/>
    </w:rPr>
  </w:style>
  <w:style w:type="paragraph" w:customStyle="1" w:styleId="ContactInfo">
    <w:name w:val="Contact Info"/>
    <w:basedOn w:val="Normal"/>
    <w:link w:val="ContactInfoChar"/>
    <w:uiPriority w:val="2"/>
    <w:qFormat/>
    <w:rsid w:val="005C7E9F"/>
    <w:pPr>
      <w:jc w:val="right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B7BE3"/>
  </w:style>
  <w:style w:type="character" w:customStyle="1" w:styleId="ContactInfoChar">
    <w:name w:val="Contact Info Char"/>
    <w:basedOn w:val="DefaultParagraphFont"/>
    <w:link w:val="ContactInfo"/>
    <w:uiPriority w:val="2"/>
    <w:rsid w:val="006B7BE3"/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B7BE3"/>
  </w:style>
  <w:style w:type="paragraph" w:styleId="Title">
    <w:name w:val="Title"/>
    <w:basedOn w:val="Normal"/>
    <w:link w:val="TitleChar"/>
    <w:uiPriority w:val="1"/>
    <w:qFormat/>
    <w:rsid w:val="006B7BE3"/>
    <w:pPr>
      <w:contextualSpacing/>
      <w:jc w:val="right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B7BE3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styleId="PlaceholderText">
    <w:name w:val="Placeholder Text"/>
    <w:basedOn w:val="DefaultParagraphFont"/>
    <w:uiPriority w:val="99"/>
    <w:semiHidden/>
    <w:rsid w:val="0009046F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6B7BE3"/>
  </w:style>
  <w:style w:type="character" w:customStyle="1" w:styleId="FooterChar">
    <w:name w:val="Footer Char"/>
    <w:basedOn w:val="DefaultParagraphFont"/>
    <w:link w:val="Footer"/>
    <w:uiPriority w:val="99"/>
    <w:rsid w:val="006B7BE3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6B7BE3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B7BE3"/>
    <w:rPr>
      <w:rFonts w:eastAsiaTheme="minorEastAsia"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9046F"/>
    <w:rPr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9046F"/>
    <w:rPr>
      <w:b/>
      <w:bCs/>
      <w:caps w:val="0"/>
      <w:smallCaps/>
      <w:color w:val="244061" w:themeColor="accent1" w:themeShade="80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9046F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9046F"/>
    <w:rPr>
      <w:i/>
      <w:iCs/>
      <w:color w:val="244061" w:themeColor="accent1" w:themeShade="80"/>
    </w:rPr>
  </w:style>
  <w:style w:type="paragraph" w:styleId="BlockText">
    <w:name w:val="Block Text"/>
    <w:basedOn w:val="Normal"/>
    <w:uiPriority w:val="99"/>
    <w:semiHidden/>
    <w:unhideWhenUsed/>
    <w:rsid w:val="0009046F"/>
    <w:pPr>
      <w:pBdr>
        <w:top w:val="single" w:sz="2" w:space="10" w:color="244061" w:themeColor="accent1" w:themeShade="80"/>
        <w:left w:val="single" w:sz="2" w:space="10" w:color="244061" w:themeColor="accent1" w:themeShade="80"/>
        <w:bottom w:val="single" w:sz="2" w:space="10" w:color="244061" w:themeColor="accent1" w:themeShade="80"/>
        <w:right w:val="single" w:sz="2" w:space="10" w:color="244061" w:themeColor="accent1" w:themeShade="80"/>
      </w:pBdr>
      <w:ind w:left="1152" w:right="1152"/>
    </w:pPr>
    <w:rPr>
      <w:rFonts w:eastAsiaTheme="minorEastAsia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072F"/>
    <w:pPr>
      <w:spacing w:after="200"/>
    </w:pPr>
    <w:rPr>
      <w:i/>
      <w:iCs/>
      <w:color w:val="1F497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72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72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3072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3072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3072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3072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3072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72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72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7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72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3072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3072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3072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3072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3072F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3072F"/>
    <w:rPr>
      <w:color w:val="800080" w:themeColor="followedHyperlink"/>
      <w:sz w:val="22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072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072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072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3072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72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72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3072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3072F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13072F"/>
    <w:rPr>
      <w:color w:val="0000FF" w:themeColor="hyperlink"/>
      <w:sz w:val="22"/>
      <w:u w:val="single"/>
    </w:rPr>
  </w:style>
  <w:style w:type="paragraph" w:styleId="MacroText">
    <w:name w:val="macro"/>
    <w:link w:val="MacroTextChar"/>
    <w:uiPriority w:val="99"/>
    <w:semiHidden/>
    <w:unhideWhenUsed/>
    <w:rsid w:val="0013072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3072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3072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3072F"/>
    <w:rPr>
      <w:rFonts w:ascii="Consolas" w:hAnsi="Consolas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D2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D2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EB9"/>
  </w:style>
  <w:style w:type="paragraph" w:styleId="Heading1">
    <w:name w:val="heading 1"/>
    <w:basedOn w:val="Normal"/>
    <w:link w:val="Heading1Char"/>
    <w:uiPriority w:val="9"/>
    <w:qFormat/>
    <w:rsid w:val="005C7E9F"/>
    <w:pPr>
      <w:spacing w:before="120" w:after="240"/>
      <w:outlineLvl w:val="0"/>
    </w:pPr>
    <w:rPr>
      <w:rFonts w:asciiTheme="majorHAnsi" w:eastAsia="Times New Roman" w:hAnsiTheme="majorHAnsi" w:cs="Times New Roman"/>
      <w:b/>
      <w:smallCap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E9F"/>
    <w:pPr>
      <w:spacing w:before="200" w:after="480"/>
      <w:outlineLvl w:val="1"/>
    </w:pPr>
    <w:rPr>
      <w:rFonts w:eastAsia="Times New Roman" w:cs="Times New Roma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D2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D2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BE3"/>
    <w:rPr>
      <w:rFonts w:asciiTheme="majorHAnsi" w:eastAsia="Times New Roman" w:hAnsiTheme="majorHAnsi" w:cs="Times New Roman"/>
      <w:b/>
      <w:smallCap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7BE3"/>
    <w:rPr>
      <w:rFonts w:eastAsia="Times New Roman" w:cs="Times New Roman"/>
    </w:rPr>
  </w:style>
  <w:style w:type="paragraph" w:customStyle="1" w:styleId="ContactInfo">
    <w:name w:val="Contact Info"/>
    <w:basedOn w:val="Normal"/>
    <w:link w:val="ContactInfoChar"/>
    <w:uiPriority w:val="2"/>
    <w:qFormat/>
    <w:rsid w:val="005C7E9F"/>
    <w:pPr>
      <w:jc w:val="right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B7BE3"/>
  </w:style>
  <w:style w:type="character" w:customStyle="1" w:styleId="ContactInfoChar">
    <w:name w:val="Contact Info Char"/>
    <w:basedOn w:val="DefaultParagraphFont"/>
    <w:link w:val="ContactInfo"/>
    <w:uiPriority w:val="2"/>
    <w:rsid w:val="006B7BE3"/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B7BE3"/>
  </w:style>
  <w:style w:type="paragraph" w:styleId="Title">
    <w:name w:val="Title"/>
    <w:basedOn w:val="Normal"/>
    <w:link w:val="TitleChar"/>
    <w:uiPriority w:val="1"/>
    <w:qFormat/>
    <w:rsid w:val="006B7BE3"/>
    <w:pPr>
      <w:contextualSpacing/>
      <w:jc w:val="right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B7BE3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styleId="PlaceholderText">
    <w:name w:val="Placeholder Text"/>
    <w:basedOn w:val="DefaultParagraphFont"/>
    <w:uiPriority w:val="99"/>
    <w:semiHidden/>
    <w:rsid w:val="0009046F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6B7BE3"/>
  </w:style>
  <w:style w:type="character" w:customStyle="1" w:styleId="FooterChar">
    <w:name w:val="Footer Char"/>
    <w:basedOn w:val="DefaultParagraphFont"/>
    <w:link w:val="Footer"/>
    <w:uiPriority w:val="99"/>
    <w:rsid w:val="006B7BE3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6B7BE3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B7BE3"/>
    <w:rPr>
      <w:rFonts w:eastAsiaTheme="minorEastAsia"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9046F"/>
    <w:rPr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9046F"/>
    <w:rPr>
      <w:b/>
      <w:bCs/>
      <w:caps w:val="0"/>
      <w:smallCaps/>
      <w:color w:val="244061" w:themeColor="accent1" w:themeShade="80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9046F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9046F"/>
    <w:rPr>
      <w:i/>
      <w:iCs/>
      <w:color w:val="244061" w:themeColor="accent1" w:themeShade="80"/>
    </w:rPr>
  </w:style>
  <w:style w:type="paragraph" w:styleId="BlockText">
    <w:name w:val="Block Text"/>
    <w:basedOn w:val="Normal"/>
    <w:uiPriority w:val="99"/>
    <w:semiHidden/>
    <w:unhideWhenUsed/>
    <w:rsid w:val="0009046F"/>
    <w:pPr>
      <w:pBdr>
        <w:top w:val="single" w:sz="2" w:space="10" w:color="244061" w:themeColor="accent1" w:themeShade="80"/>
        <w:left w:val="single" w:sz="2" w:space="10" w:color="244061" w:themeColor="accent1" w:themeShade="80"/>
        <w:bottom w:val="single" w:sz="2" w:space="10" w:color="244061" w:themeColor="accent1" w:themeShade="80"/>
        <w:right w:val="single" w:sz="2" w:space="10" w:color="244061" w:themeColor="accent1" w:themeShade="80"/>
      </w:pBdr>
      <w:ind w:left="1152" w:right="1152"/>
    </w:pPr>
    <w:rPr>
      <w:rFonts w:eastAsiaTheme="minorEastAsia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072F"/>
    <w:pPr>
      <w:spacing w:after="200"/>
    </w:pPr>
    <w:rPr>
      <w:i/>
      <w:iCs/>
      <w:color w:val="1F497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72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72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3072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3072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3072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3072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3072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72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72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7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72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3072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3072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3072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3072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3072F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3072F"/>
    <w:rPr>
      <w:color w:val="800080" w:themeColor="followedHyperlink"/>
      <w:sz w:val="22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072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072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072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3072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72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72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3072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3072F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13072F"/>
    <w:rPr>
      <w:color w:val="0000FF" w:themeColor="hyperlink"/>
      <w:sz w:val="22"/>
      <w:u w:val="single"/>
    </w:rPr>
  </w:style>
  <w:style w:type="paragraph" w:styleId="MacroText">
    <w:name w:val="macro"/>
    <w:link w:val="MacroTextChar"/>
    <w:uiPriority w:val="99"/>
    <w:semiHidden/>
    <w:unhideWhenUsed/>
    <w:rsid w:val="0013072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3072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3072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3072F"/>
    <w:rPr>
      <w:rFonts w:ascii="Consolas" w:hAnsi="Consolas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D2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D2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ry-1\AppData\Roaming\Microsoft\Templates\Resume_referenc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31B96266994248B05ED2C0AC6E8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CA74A-D478-42FE-A296-C6C81576B0F6}"/>
      </w:docPartPr>
      <w:docPartBody>
        <w:p w:rsidR="00000000" w:rsidRDefault="00763B6A">
          <w:pPr>
            <w:pStyle w:val="1131B96266994248B05ED2C0AC6E8E2A"/>
          </w:pPr>
          <w:r>
            <w:t>Your Name</w:t>
          </w:r>
        </w:p>
      </w:docPartBody>
    </w:docPart>
    <w:docPart>
      <w:docPartPr>
        <w:name w:val="6CE306E353B24174813C789D43219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147D4-0DB5-4F1A-AE5A-E769E8108884}"/>
      </w:docPartPr>
      <w:docPartBody>
        <w:p w:rsidR="00000000" w:rsidRDefault="00763B6A">
          <w:pPr>
            <w:pStyle w:val="6CE306E353B24174813C789D432196D8"/>
          </w:pPr>
          <w:r>
            <w:t>Street Address</w:t>
          </w:r>
        </w:p>
      </w:docPartBody>
    </w:docPart>
    <w:docPart>
      <w:docPartPr>
        <w:name w:val="9B37335D2D7642809FD333B29EAFF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C220B-8FA3-4783-942D-4039930EA606}"/>
      </w:docPartPr>
      <w:docPartBody>
        <w:p w:rsidR="00000000" w:rsidRDefault="00763B6A">
          <w:pPr>
            <w:pStyle w:val="9B37335D2D7642809FD333B29EAFFA4B"/>
          </w:pPr>
          <w:r>
            <w:t>City, ST ZIP</w:t>
          </w:r>
        </w:p>
      </w:docPartBody>
    </w:docPart>
    <w:docPart>
      <w:docPartPr>
        <w:name w:val="85F41DEE247243FD98CEA448DFB9C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5BC75-1C22-4ECE-AAEF-98CBA2A1A8D1}"/>
      </w:docPartPr>
      <w:docPartBody>
        <w:p w:rsidR="00000000" w:rsidRDefault="00763B6A">
          <w:pPr>
            <w:pStyle w:val="85F41DEE247243FD98CEA448DFB9CDEC"/>
          </w:pPr>
          <w:r>
            <w:t>Telephone</w:t>
          </w:r>
        </w:p>
      </w:docPartBody>
    </w:docPart>
    <w:docPart>
      <w:docPartPr>
        <w:name w:val="DBD193ABD23E44A88BE743DA28C95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87949-C246-43D8-BB5A-7BB99D7F33CF}"/>
      </w:docPartPr>
      <w:docPartBody>
        <w:p w:rsidR="00000000" w:rsidRDefault="00763B6A">
          <w:pPr>
            <w:pStyle w:val="DBD193ABD23E44A88BE743DA28C95EA1"/>
          </w:pPr>
          <w:r>
            <w:t>Email</w:t>
          </w:r>
        </w:p>
      </w:docPartBody>
    </w:docPart>
    <w:docPart>
      <w:docPartPr>
        <w:name w:val="A030259B8901417AA63983398F19C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3DC0F-6187-47E2-B920-68EE98C37F83}"/>
      </w:docPartPr>
      <w:docPartBody>
        <w:p w:rsidR="00000000" w:rsidRDefault="00763B6A">
          <w:pPr>
            <w:pStyle w:val="A030259B8901417AA63983398F19CBB2"/>
          </w:pPr>
          <w:r>
            <w:t>Reference Name</w:t>
          </w:r>
        </w:p>
      </w:docPartBody>
    </w:docPart>
    <w:docPart>
      <w:docPartPr>
        <w:name w:val="BCCA4D42101F49698930E34C56A41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AE55D-4EE2-4104-AB8E-6450006041C0}"/>
      </w:docPartPr>
      <w:docPartBody>
        <w:p w:rsidR="00000000" w:rsidRDefault="00763B6A">
          <w:pPr>
            <w:pStyle w:val="BCCA4D42101F49698930E34C56A4114B"/>
          </w:pPr>
          <w:r>
            <w:t>Title</w:t>
          </w:r>
        </w:p>
      </w:docPartBody>
    </w:docPart>
    <w:docPart>
      <w:docPartPr>
        <w:name w:val="B189D6320D3C49119054B66B3E821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4292B-5566-42E2-8EA5-117723B4C28B}"/>
      </w:docPartPr>
      <w:docPartBody>
        <w:p w:rsidR="00000000" w:rsidRDefault="00763B6A">
          <w:pPr>
            <w:pStyle w:val="B189D6320D3C49119054B66B3E821CDD"/>
          </w:pPr>
          <w:r>
            <w:t>Company Name</w:t>
          </w:r>
        </w:p>
      </w:docPartBody>
    </w:docPart>
    <w:docPart>
      <w:docPartPr>
        <w:name w:val="5A856CF45B114ED89F9B9CB3B4E98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B394C-5C6E-4AB0-ACC1-6F4653DA645B}"/>
      </w:docPartPr>
      <w:docPartBody>
        <w:p w:rsidR="00000000" w:rsidRDefault="00763B6A">
          <w:pPr>
            <w:pStyle w:val="5A856CF45B114ED89F9B9CB3B4E98531"/>
          </w:pPr>
          <w:r>
            <w:t>Street Address</w:t>
          </w:r>
        </w:p>
      </w:docPartBody>
    </w:docPart>
    <w:docPart>
      <w:docPartPr>
        <w:name w:val="67E7A8E948424E8E8B9D3611C8ED6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7524E-2778-48C8-AC64-813703784A8B}"/>
      </w:docPartPr>
      <w:docPartBody>
        <w:p w:rsidR="00000000" w:rsidRDefault="00763B6A">
          <w:pPr>
            <w:pStyle w:val="67E7A8E948424E8E8B9D3611C8ED6435"/>
          </w:pPr>
          <w:r>
            <w:t>City, ST ZIP</w:t>
          </w:r>
        </w:p>
      </w:docPartBody>
    </w:docPart>
    <w:docPart>
      <w:docPartPr>
        <w:name w:val="4CA1B40864EB461EAF6E463CB1B6F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3AC21-150A-4096-B9E6-95F957C28189}"/>
      </w:docPartPr>
      <w:docPartBody>
        <w:p w:rsidR="00000000" w:rsidRDefault="00763B6A">
          <w:pPr>
            <w:pStyle w:val="4CA1B40864EB461EAF6E463CB1B6F02D"/>
          </w:pPr>
          <w:r>
            <w:t>Telephone</w:t>
          </w:r>
        </w:p>
      </w:docPartBody>
    </w:docPart>
    <w:docPart>
      <w:docPartPr>
        <w:name w:val="8EC80D3CF68C42E69C6E04BF57CAC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B88A7-3ADE-463E-95B2-12475E1F48B4}"/>
      </w:docPartPr>
      <w:docPartBody>
        <w:p w:rsidR="00000000" w:rsidRDefault="00763B6A">
          <w:pPr>
            <w:pStyle w:val="8EC80D3CF68C42E69C6E04BF57CAC004"/>
          </w:pPr>
          <w:r>
            <w:t>Email</w:t>
          </w:r>
        </w:p>
      </w:docPartBody>
    </w:docPart>
    <w:docPart>
      <w:docPartPr>
        <w:name w:val="B185EEC7CCFE45ED975727963CB6B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210CB-8361-4A43-B022-BC81AD3BBE41}"/>
      </w:docPartPr>
      <w:docPartBody>
        <w:p w:rsidR="00000000" w:rsidRDefault="00763B6A">
          <w:pPr>
            <w:pStyle w:val="B185EEC7CCFE45ED975727963CB6B1E8"/>
          </w:pPr>
          <w:r>
            <w:t>Relationship with reference</w:t>
          </w:r>
        </w:p>
      </w:docPartBody>
    </w:docPart>
    <w:docPart>
      <w:docPartPr>
        <w:name w:val="574DC221F9314FEF9A9240CE0E03D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971B-E6EA-4348-B6ED-112BC3F33057}"/>
      </w:docPartPr>
      <w:docPartBody>
        <w:p w:rsidR="00000000" w:rsidRDefault="00763B6A">
          <w:pPr>
            <w:pStyle w:val="574DC221F9314FEF9A9240CE0E03D998"/>
          </w:pPr>
          <w:r>
            <w:t>Company Name</w:t>
          </w:r>
        </w:p>
      </w:docPartBody>
    </w:docPart>
    <w:docPart>
      <w:docPartPr>
        <w:name w:val="9EF7109AAE3A430A8BC45060454F1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87FE4-0DE4-4F31-B96A-DBC7C1EBD44F}"/>
      </w:docPartPr>
      <w:docPartBody>
        <w:p w:rsidR="00000000" w:rsidRDefault="00763B6A">
          <w:pPr>
            <w:pStyle w:val="9EF7109AAE3A430A8BC45060454F1C6D"/>
          </w:pPr>
          <w:r>
            <w:t>dates of employment</w:t>
          </w:r>
        </w:p>
      </w:docPartBody>
    </w:docPart>
    <w:docPart>
      <w:docPartPr>
        <w:name w:val="E99AD9A93429493F9F8A6D9F35D13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E5FA9-E043-4973-8AFD-4D648DAD0DFA}"/>
      </w:docPartPr>
      <w:docPartBody>
        <w:p w:rsidR="00000000" w:rsidRDefault="00763B6A">
          <w:pPr>
            <w:pStyle w:val="E99AD9A93429493F9F8A6D9F35D13462"/>
          </w:pPr>
          <w:r>
            <w:t>Reference Name</w:t>
          </w:r>
        </w:p>
      </w:docPartBody>
    </w:docPart>
    <w:docPart>
      <w:docPartPr>
        <w:name w:val="FC466E70B0114C34AADEA5E9BDA72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72F5C-C68D-4528-BE07-589CC55CF932}"/>
      </w:docPartPr>
      <w:docPartBody>
        <w:p w:rsidR="00000000" w:rsidRDefault="00763B6A">
          <w:pPr>
            <w:pStyle w:val="FC466E70B0114C34AADEA5E9BDA721C1"/>
          </w:pPr>
          <w:r>
            <w:t>Title</w:t>
          </w:r>
        </w:p>
      </w:docPartBody>
    </w:docPart>
    <w:docPart>
      <w:docPartPr>
        <w:name w:val="6E25A1CC7B754A23B2655C4B8D9F8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0A09D-6262-4712-908A-AB77360F7067}"/>
      </w:docPartPr>
      <w:docPartBody>
        <w:p w:rsidR="00000000" w:rsidRDefault="00763B6A">
          <w:pPr>
            <w:pStyle w:val="6E25A1CC7B754A23B2655C4B8D9F84AF"/>
          </w:pPr>
          <w:r>
            <w:t>Company Name</w:t>
          </w:r>
        </w:p>
      </w:docPartBody>
    </w:docPart>
    <w:docPart>
      <w:docPartPr>
        <w:name w:val="006F7D11D0E54107A5473918DF670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24A6E-5C8A-4449-92B3-E9701999F83A}"/>
      </w:docPartPr>
      <w:docPartBody>
        <w:p w:rsidR="00000000" w:rsidRDefault="00763B6A">
          <w:pPr>
            <w:pStyle w:val="006F7D11D0E54107A5473918DF670FC7"/>
          </w:pPr>
          <w:r>
            <w:t>Street Address</w:t>
          </w:r>
        </w:p>
      </w:docPartBody>
    </w:docPart>
    <w:docPart>
      <w:docPartPr>
        <w:name w:val="5FE77C5B948547EFB13B7BECB176F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E4B5A-0F6F-4E58-939F-34D559FC1053}"/>
      </w:docPartPr>
      <w:docPartBody>
        <w:p w:rsidR="00000000" w:rsidRDefault="00763B6A">
          <w:pPr>
            <w:pStyle w:val="5FE77C5B948547EFB13B7BECB176F037"/>
          </w:pPr>
          <w:r>
            <w:t>City, ST ZIP</w:t>
          </w:r>
        </w:p>
      </w:docPartBody>
    </w:docPart>
    <w:docPart>
      <w:docPartPr>
        <w:name w:val="7064669D4C944A1592C552AC99BD9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C5B25-169B-4A04-9705-7A348740B948}"/>
      </w:docPartPr>
      <w:docPartBody>
        <w:p w:rsidR="00000000" w:rsidRDefault="00763B6A">
          <w:pPr>
            <w:pStyle w:val="7064669D4C944A1592C552AC99BD973B"/>
          </w:pPr>
          <w:r>
            <w:t>Telephone</w:t>
          </w:r>
        </w:p>
      </w:docPartBody>
    </w:docPart>
    <w:docPart>
      <w:docPartPr>
        <w:name w:val="19648CA4180D472782DED69808A42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66C95-A255-4FC2-A75E-35BA3916C125}"/>
      </w:docPartPr>
      <w:docPartBody>
        <w:p w:rsidR="00000000" w:rsidRDefault="00763B6A">
          <w:pPr>
            <w:pStyle w:val="19648CA4180D472782DED69808A420F1"/>
          </w:pPr>
          <w:r>
            <w:t>Email</w:t>
          </w:r>
        </w:p>
      </w:docPartBody>
    </w:docPart>
    <w:docPart>
      <w:docPartPr>
        <w:name w:val="7610A9968DA249D9B8BA1AB6CE255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AE76D-AEB2-47EC-9FA4-63B2DCE6F708}"/>
      </w:docPartPr>
      <w:docPartBody>
        <w:p w:rsidR="00000000" w:rsidRDefault="00763B6A">
          <w:pPr>
            <w:pStyle w:val="7610A9968DA249D9B8BA1AB6CE255CBE"/>
          </w:pPr>
          <w:r>
            <w:t>Relationship with reference</w:t>
          </w:r>
        </w:p>
      </w:docPartBody>
    </w:docPart>
    <w:docPart>
      <w:docPartPr>
        <w:name w:val="1A6AFDD887F14568A0247DD2F608F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E18EB-490F-4F8D-B10C-1F44750D77E0}"/>
      </w:docPartPr>
      <w:docPartBody>
        <w:p w:rsidR="00000000" w:rsidRDefault="00763B6A">
          <w:pPr>
            <w:pStyle w:val="1A6AFDD887F14568A0247DD2F608F3CB"/>
          </w:pPr>
          <w:r>
            <w:t>Company Name</w:t>
          </w:r>
        </w:p>
      </w:docPartBody>
    </w:docPart>
    <w:docPart>
      <w:docPartPr>
        <w:name w:val="797F6F08BE354A4C8DA2F5F58A512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5D821-3B29-4CC5-8972-3A24B4BF9FE6}"/>
      </w:docPartPr>
      <w:docPartBody>
        <w:p w:rsidR="00000000" w:rsidRDefault="00763B6A">
          <w:pPr>
            <w:pStyle w:val="797F6F08BE354A4C8DA2F5F58A51290B"/>
          </w:pPr>
          <w:r>
            <w:t>dates of employment</w:t>
          </w:r>
        </w:p>
      </w:docPartBody>
    </w:docPart>
    <w:docPart>
      <w:docPartPr>
        <w:name w:val="B46F1DF0E757466F9F845821DB2E2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E5C79-F7D4-4394-A85E-01509D46BAEE}"/>
      </w:docPartPr>
      <w:docPartBody>
        <w:p w:rsidR="00000000" w:rsidRDefault="00763B6A">
          <w:pPr>
            <w:pStyle w:val="B46F1DF0E757466F9F845821DB2E2225"/>
          </w:pPr>
          <w:r>
            <w:t>Reference Name</w:t>
          </w:r>
        </w:p>
      </w:docPartBody>
    </w:docPart>
    <w:docPart>
      <w:docPartPr>
        <w:name w:val="2ACD3E4C6FFB4A8FA9B62A001098B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AFF80-311F-44DD-A20C-268A7926F3BF}"/>
      </w:docPartPr>
      <w:docPartBody>
        <w:p w:rsidR="00000000" w:rsidRDefault="00763B6A">
          <w:pPr>
            <w:pStyle w:val="2ACD3E4C6FFB4A8FA9B62A001098B200"/>
          </w:pPr>
          <w:r>
            <w:t>Title</w:t>
          </w:r>
        </w:p>
      </w:docPartBody>
    </w:docPart>
    <w:docPart>
      <w:docPartPr>
        <w:name w:val="E14D38356D7046A491C2D1A7769B5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A0CA2-0521-4598-B4B7-35E3B9F7399F}"/>
      </w:docPartPr>
      <w:docPartBody>
        <w:p w:rsidR="00000000" w:rsidRDefault="00763B6A">
          <w:pPr>
            <w:pStyle w:val="E14D38356D7046A491C2D1A7769B5A5C"/>
          </w:pPr>
          <w:r>
            <w:t>Company Name</w:t>
          </w:r>
        </w:p>
      </w:docPartBody>
    </w:docPart>
    <w:docPart>
      <w:docPartPr>
        <w:name w:val="D2AD9F431B144FFA8B6E5ED446ADF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58B3C-E1D6-46F1-B98A-814D7B40C782}"/>
      </w:docPartPr>
      <w:docPartBody>
        <w:p w:rsidR="00000000" w:rsidRDefault="00763B6A">
          <w:pPr>
            <w:pStyle w:val="D2AD9F431B144FFA8B6E5ED446ADF99B"/>
          </w:pPr>
          <w:r>
            <w:t>Street Address</w:t>
          </w:r>
        </w:p>
      </w:docPartBody>
    </w:docPart>
    <w:docPart>
      <w:docPartPr>
        <w:name w:val="D9A1E7E3B771498DA474F927CAE93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E98D6-8D60-413B-B87A-51225A8926D6}"/>
      </w:docPartPr>
      <w:docPartBody>
        <w:p w:rsidR="00000000" w:rsidRDefault="00763B6A">
          <w:pPr>
            <w:pStyle w:val="D9A1E7E3B771498DA474F927CAE93B27"/>
          </w:pPr>
          <w:r>
            <w:t>City, ST ZIP</w:t>
          </w:r>
        </w:p>
      </w:docPartBody>
    </w:docPart>
    <w:docPart>
      <w:docPartPr>
        <w:name w:val="3F4BBBCFADD948C4ACDFC89B707DF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57412-8877-4265-B820-27864DD5658D}"/>
      </w:docPartPr>
      <w:docPartBody>
        <w:p w:rsidR="00000000" w:rsidRDefault="00763B6A">
          <w:pPr>
            <w:pStyle w:val="3F4BBBCFADD948C4ACDFC89B707DFCF9"/>
          </w:pPr>
          <w:r>
            <w:t>Telephone</w:t>
          </w:r>
        </w:p>
      </w:docPartBody>
    </w:docPart>
    <w:docPart>
      <w:docPartPr>
        <w:name w:val="63A36DAF2FBA4E258B578C31AF575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60FFD-CB24-4CA0-9FC5-51924A953F2C}"/>
      </w:docPartPr>
      <w:docPartBody>
        <w:p w:rsidR="00000000" w:rsidRDefault="00763B6A">
          <w:pPr>
            <w:pStyle w:val="63A36DAF2FBA4E258B578C31AF5750E8"/>
          </w:pPr>
          <w:r>
            <w:t>Email</w:t>
          </w:r>
        </w:p>
      </w:docPartBody>
    </w:docPart>
    <w:docPart>
      <w:docPartPr>
        <w:name w:val="1979A3DEE3CC401B99A111B8EC540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796B8-7EFF-41F5-9508-8DEA290CDE8B}"/>
      </w:docPartPr>
      <w:docPartBody>
        <w:p w:rsidR="00000000" w:rsidRDefault="00763B6A">
          <w:pPr>
            <w:pStyle w:val="1979A3DEE3CC401B99A111B8EC5407DD"/>
          </w:pPr>
          <w:r>
            <w:t>Relationship with reference</w:t>
          </w:r>
        </w:p>
      </w:docPartBody>
    </w:docPart>
    <w:docPart>
      <w:docPartPr>
        <w:name w:val="ED480BF60A96458489B56AA062C08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43698-3D0C-475A-A0C8-9BE7352AE2D8}"/>
      </w:docPartPr>
      <w:docPartBody>
        <w:p w:rsidR="00000000" w:rsidRDefault="00763B6A">
          <w:pPr>
            <w:pStyle w:val="ED480BF60A96458489B56AA062C0834B"/>
          </w:pPr>
          <w:r>
            <w:t>Company Name</w:t>
          </w:r>
        </w:p>
      </w:docPartBody>
    </w:docPart>
    <w:docPart>
      <w:docPartPr>
        <w:name w:val="88679835D6C2424EB69813D9F47D6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7E905-C6C7-47E4-986D-69426E354093}"/>
      </w:docPartPr>
      <w:docPartBody>
        <w:p w:rsidR="00000000" w:rsidRDefault="00763B6A">
          <w:pPr>
            <w:pStyle w:val="88679835D6C2424EB69813D9F47D6B12"/>
          </w:pPr>
          <w:r>
            <w:t>dates of employment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31B96266994248B05ED2C0AC6E8E2A">
    <w:name w:val="1131B96266994248B05ED2C0AC6E8E2A"/>
  </w:style>
  <w:style w:type="paragraph" w:customStyle="1" w:styleId="6CE306E353B24174813C789D432196D8">
    <w:name w:val="6CE306E353B24174813C789D432196D8"/>
  </w:style>
  <w:style w:type="paragraph" w:customStyle="1" w:styleId="9B37335D2D7642809FD333B29EAFFA4B">
    <w:name w:val="9B37335D2D7642809FD333B29EAFFA4B"/>
  </w:style>
  <w:style w:type="paragraph" w:customStyle="1" w:styleId="85F41DEE247243FD98CEA448DFB9CDEC">
    <w:name w:val="85F41DEE247243FD98CEA448DFB9CDEC"/>
  </w:style>
  <w:style w:type="paragraph" w:customStyle="1" w:styleId="DBD193ABD23E44A88BE743DA28C95EA1">
    <w:name w:val="DBD193ABD23E44A88BE743DA28C95EA1"/>
  </w:style>
  <w:style w:type="paragraph" w:customStyle="1" w:styleId="A030259B8901417AA63983398F19CBB2">
    <w:name w:val="A030259B8901417AA63983398F19CBB2"/>
  </w:style>
  <w:style w:type="paragraph" w:customStyle="1" w:styleId="BCCA4D42101F49698930E34C56A4114B">
    <w:name w:val="BCCA4D42101F49698930E34C56A4114B"/>
  </w:style>
  <w:style w:type="paragraph" w:customStyle="1" w:styleId="B189D6320D3C49119054B66B3E821CDD">
    <w:name w:val="B189D6320D3C49119054B66B3E821CDD"/>
  </w:style>
  <w:style w:type="paragraph" w:customStyle="1" w:styleId="5A856CF45B114ED89F9B9CB3B4E98531">
    <w:name w:val="5A856CF45B114ED89F9B9CB3B4E98531"/>
  </w:style>
  <w:style w:type="paragraph" w:customStyle="1" w:styleId="67E7A8E948424E8E8B9D3611C8ED6435">
    <w:name w:val="67E7A8E948424E8E8B9D3611C8ED6435"/>
  </w:style>
  <w:style w:type="paragraph" w:customStyle="1" w:styleId="4CA1B40864EB461EAF6E463CB1B6F02D">
    <w:name w:val="4CA1B40864EB461EAF6E463CB1B6F02D"/>
  </w:style>
  <w:style w:type="paragraph" w:customStyle="1" w:styleId="8EC80D3CF68C42E69C6E04BF57CAC004">
    <w:name w:val="8EC80D3CF68C42E69C6E04BF57CAC004"/>
  </w:style>
  <w:style w:type="paragraph" w:customStyle="1" w:styleId="B185EEC7CCFE45ED975727963CB6B1E8">
    <w:name w:val="B185EEC7CCFE45ED975727963CB6B1E8"/>
  </w:style>
  <w:style w:type="paragraph" w:customStyle="1" w:styleId="574DC221F9314FEF9A9240CE0E03D998">
    <w:name w:val="574DC221F9314FEF9A9240CE0E03D998"/>
  </w:style>
  <w:style w:type="paragraph" w:customStyle="1" w:styleId="9EF7109AAE3A430A8BC45060454F1C6D">
    <w:name w:val="9EF7109AAE3A430A8BC45060454F1C6D"/>
  </w:style>
  <w:style w:type="paragraph" w:customStyle="1" w:styleId="E99AD9A93429493F9F8A6D9F35D13462">
    <w:name w:val="E99AD9A93429493F9F8A6D9F35D13462"/>
  </w:style>
  <w:style w:type="paragraph" w:customStyle="1" w:styleId="FC466E70B0114C34AADEA5E9BDA721C1">
    <w:name w:val="FC466E70B0114C34AADEA5E9BDA721C1"/>
  </w:style>
  <w:style w:type="paragraph" w:customStyle="1" w:styleId="6E25A1CC7B754A23B2655C4B8D9F84AF">
    <w:name w:val="6E25A1CC7B754A23B2655C4B8D9F84AF"/>
  </w:style>
  <w:style w:type="paragraph" w:customStyle="1" w:styleId="006F7D11D0E54107A5473918DF670FC7">
    <w:name w:val="006F7D11D0E54107A5473918DF670FC7"/>
  </w:style>
  <w:style w:type="paragraph" w:customStyle="1" w:styleId="5FE77C5B948547EFB13B7BECB176F037">
    <w:name w:val="5FE77C5B948547EFB13B7BECB176F037"/>
  </w:style>
  <w:style w:type="paragraph" w:customStyle="1" w:styleId="7064669D4C944A1592C552AC99BD973B">
    <w:name w:val="7064669D4C944A1592C552AC99BD973B"/>
  </w:style>
  <w:style w:type="paragraph" w:customStyle="1" w:styleId="19648CA4180D472782DED69808A420F1">
    <w:name w:val="19648CA4180D472782DED69808A420F1"/>
  </w:style>
  <w:style w:type="paragraph" w:customStyle="1" w:styleId="7610A9968DA249D9B8BA1AB6CE255CBE">
    <w:name w:val="7610A9968DA249D9B8BA1AB6CE255CBE"/>
  </w:style>
  <w:style w:type="paragraph" w:customStyle="1" w:styleId="1A6AFDD887F14568A0247DD2F608F3CB">
    <w:name w:val="1A6AFDD887F14568A0247DD2F608F3CB"/>
  </w:style>
  <w:style w:type="paragraph" w:customStyle="1" w:styleId="797F6F08BE354A4C8DA2F5F58A51290B">
    <w:name w:val="797F6F08BE354A4C8DA2F5F58A51290B"/>
  </w:style>
  <w:style w:type="paragraph" w:customStyle="1" w:styleId="B46F1DF0E757466F9F845821DB2E2225">
    <w:name w:val="B46F1DF0E757466F9F845821DB2E2225"/>
  </w:style>
  <w:style w:type="paragraph" w:customStyle="1" w:styleId="2ACD3E4C6FFB4A8FA9B62A001098B200">
    <w:name w:val="2ACD3E4C6FFB4A8FA9B62A001098B200"/>
  </w:style>
  <w:style w:type="paragraph" w:customStyle="1" w:styleId="E14D38356D7046A491C2D1A7769B5A5C">
    <w:name w:val="E14D38356D7046A491C2D1A7769B5A5C"/>
  </w:style>
  <w:style w:type="paragraph" w:customStyle="1" w:styleId="D2AD9F431B144FFA8B6E5ED446ADF99B">
    <w:name w:val="D2AD9F431B144FFA8B6E5ED446ADF99B"/>
  </w:style>
  <w:style w:type="paragraph" w:customStyle="1" w:styleId="D9A1E7E3B771498DA474F927CAE93B27">
    <w:name w:val="D9A1E7E3B771498DA474F927CAE93B27"/>
  </w:style>
  <w:style w:type="paragraph" w:customStyle="1" w:styleId="3F4BBBCFADD948C4ACDFC89B707DFCF9">
    <w:name w:val="3F4BBBCFADD948C4ACDFC89B707DFCF9"/>
  </w:style>
  <w:style w:type="paragraph" w:customStyle="1" w:styleId="63A36DAF2FBA4E258B578C31AF5750E8">
    <w:name w:val="63A36DAF2FBA4E258B578C31AF5750E8"/>
  </w:style>
  <w:style w:type="paragraph" w:customStyle="1" w:styleId="1979A3DEE3CC401B99A111B8EC5407DD">
    <w:name w:val="1979A3DEE3CC401B99A111B8EC5407DD"/>
  </w:style>
  <w:style w:type="paragraph" w:customStyle="1" w:styleId="ED480BF60A96458489B56AA062C0834B">
    <w:name w:val="ED480BF60A96458489B56AA062C0834B"/>
  </w:style>
  <w:style w:type="paragraph" w:customStyle="1" w:styleId="88679835D6C2424EB69813D9F47D6B12">
    <w:name w:val="88679835D6C2424EB69813D9F47D6B1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31B96266994248B05ED2C0AC6E8E2A">
    <w:name w:val="1131B96266994248B05ED2C0AC6E8E2A"/>
  </w:style>
  <w:style w:type="paragraph" w:customStyle="1" w:styleId="6CE306E353B24174813C789D432196D8">
    <w:name w:val="6CE306E353B24174813C789D432196D8"/>
  </w:style>
  <w:style w:type="paragraph" w:customStyle="1" w:styleId="9B37335D2D7642809FD333B29EAFFA4B">
    <w:name w:val="9B37335D2D7642809FD333B29EAFFA4B"/>
  </w:style>
  <w:style w:type="paragraph" w:customStyle="1" w:styleId="85F41DEE247243FD98CEA448DFB9CDEC">
    <w:name w:val="85F41DEE247243FD98CEA448DFB9CDEC"/>
  </w:style>
  <w:style w:type="paragraph" w:customStyle="1" w:styleId="DBD193ABD23E44A88BE743DA28C95EA1">
    <w:name w:val="DBD193ABD23E44A88BE743DA28C95EA1"/>
  </w:style>
  <w:style w:type="paragraph" w:customStyle="1" w:styleId="A030259B8901417AA63983398F19CBB2">
    <w:name w:val="A030259B8901417AA63983398F19CBB2"/>
  </w:style>
  <w:style w:type="paragraph" w:customStyle="1" w:styleId="BCCA4D42101F49698930E34C56A4114B">
    <w:name w:val="BCCA4D42101F49698930E34C56A4114B"/>
  </w:style>
  <w:style w:type="paragraph" w:customStyle="1" w:styleId="B189D6320D3C49119054B66B3E821CDD">
    <w:name w:val="B189D6320D3C49119054B66B3E821CDD"/>
  </w:style>
  <w:style w:type="paragraph" w:customStyle="1" w:styleId="5A856CF45B114ED89F9B9CB3B4E98531">
    <w:name w:val="5A856CF45B114ED89F9B9CB3B4E98531"/>
  </w:style>
  <w:style w:type="paragraph" w:customStyle="1" w:styleId="67E7A8E948424E8E8B9D3611C8ED6435">
    <w:name w:val="67E7A8E948424E8E8B9D3611C8ED6435"/>
  </w:style>
  <w:style w:type="paragraph" w:customStyle="1" w:styleId="4CA1B40864EB461EAF6E463CB1B6F02D">
    <w:name w:val="4CA1B40864EB461EAF6E463CB1B6F02D"/>
  </w:style>
  <w:style w:type="paragraph" w:customStyle="1" w:styleId="8EC80D3CF68C42E69C6E04BF57CAC004">
    <w:name w:val="8EC80D3CF68C42E69C6E04BF57CAC004"/>
  </w:style>
  <w:style w:type="paragraph" w:customStyle="1" w:styleId="B185EEC7CCFE45ED975727963CB6B1E8">
    <w:name w:val="B185EEC7CCFE45ED975727963CB6B1E8"/>
  </w:style>
  <w:style w:type="paragraph" w:customStyle="1" w:styleId="574DC221F9314FEF9A9240CE0E03D998">
    <w:name w:val="574DC221F9314FEF9A9240CE0E03D998"/>
  </w:style>
  <w:style w:type="paragraph" w:customStyle="1" w:styleId="9EF7109AAE3A430A8BC45060454F1C6D">
    <w:name w:val="9EF7109AAE3A430A8BC45060454F1C6D"/>
  </w:style>
  <w:style w:type="paragraph" w:customStyle="1" w:styleId="E99AD9A93429493F9F8A6D9F35D13462">
    <w:name w:val="E99AD9A93429493F9F8A6D9F35D13462"/>
  </w:style>
  <w:style w:type="paragraph" w:customStyle="1" w:styleId="FC466E70B0114C34AADEA5E9BDA721C1">
    <w:name w:val="FC466E70B0114C34AADEA5E9BDA721C1"/>
  </w:style>
  <w:style w:type="paragraph" w:customStyle="1" w:styleId="6E25A1CC7B754A23B2655C4B8D9F84AF">
    <w:name w:val="6E25A1CC7B754A23B2655C4B8D9F84AF"/>
  </w:style>
  <w:style w:type="paragraph" w:customStyle="1" w:styleId="006F7D11D0E54107A5473918DF670FC7">
    <w:name w:val="006F7D11D0E54107A5473918DF670FC7"/>
  </w:style>
  <w:style w:type="paragraph" w:customStyle="1" w:styleId="5FE77C5B948547EFB13B7BECB176F037">
    <w:name w:val="5FE77C5B948547EFB13B7BECB176F037"/>
  </w:style>
  <w:style w:type="paragraph" w:customStyle="1" w:styleId="7064669D4C944A1592C552AC99BD973B">
    <w:name w:val="7064669D4C944A1592C552AC99BD973B"/>
  </w:style>
  <w:style w:type="paragraph" w:customStyle="1" w:styleId="19648CA4180D472782DED69808A420F1">
    <w:name w:val="19648CA4180D472782DED69808A420F1"/>
  </w:style>
  <w:style w:type="paragraph" w:customStyle="1" w:styleId="7610A9968DA249D9B8BA1AB6CE255CBE">
    <w:name w:val="7610A9968DA249D9B8BA1AB6CE255CBE"/>
  </w:style>
  <w:style w:type="paragraph" w:customStyle="1" w:styleId="1A6AFDD887F14568A0247DD2F608F3CB">
    <w:name w:val="1A6AFDD887F14568A0247DD2F608F3CB"/>
  </w:style>
  <w:style w:type="paragraph" w:customStyle="1" w:styleId="797F6F08BE354A4C8DA2F5F58A51290B">
    <w:name w:val="797F6F08BE354A4C8DA2F5F58A51290B"/>
  </w:style>
  <w:style w:type="paragraph" w:customStyle="1" w:styleId="B46F1DF0E757466F9F845821DB2E2225">
    <w:name w:val="B46F1DF0E757466F9F845821DB2E2225"/>
  </w:style>
  <w:style w:type="paragraph" w:customStyle="1" w:styleId="2ACD3E4C6FFB4A8FA9B62A001098B200">
    <w:name w:val="2ACD3E4C6FFB4A8FA9B62A001098B200"/>
  </w:style>
  <w:style w:type="paragraph" w:customStyle="1" w:styleId="E14D38356D7046A491C2D1A7769B5A5C">
    <w:name w:val="E14D38356D7046A491C2D1A7769B5A5C"/>
  </w:style>
  <w:style w:type="paragraph" w:customStyle="1" w:styleId="D2AD9F431B144FFA8B6E5ED446ADF99B">
    <w:name w:val="D2AD9F431B144FFA8B6E5ED446ADF99B"/>
  </w:style>
  <w:style w:type="paragraph" w:customStyle="1" w:styleId="D9A1E7E3B771498DA474F927CAE93B27">
    <w:name w:val="D9A1E7E3B771498DA474F927CAE93B27"/>
  </w:style>
  <w:style w:type="paragraph" w:customStyle="1" w:styleId="3F4BBBCFADD948C4ACDFC89B707DFCF9">
    <w:name w:val="3F4BBBCFADD948C4ACDFC89B707DFCF9"/>
  </w:style>
  <w:style w:type="paragraph" w:customStyle="1" w:styleId="63A36DAF2FBA4E258B578C31AF5750E8">
    <w:name w:val="63A36DAF2FBA4E258B578C31AF5750E8"/>
  </w:style>
  <w:style w:type="paragraph" w:customStyle="1" w:styleId="1979A3DEE3CC401B99A111B8EC5407DD">
    <w:name w:val="1979A3DEE3CC401B99A111B8EC5407DD"/>
  </w:style>
  <w:style w:type="paragraph" w:customStyle="1" w:styleId="ED480BF60A96458489B56AA062C0834B">
    <w:name w:val="ED480BF60A96458489B56AA062C0834B"/>
  </w:style>
  <w:style w:type="paragraph" w:customStyle="1" w:styleId="88679835D6C2424EB69813D9F47D6B12">
    <w:name w:val="88679835D6C2424EB69813D9F47D6B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Resume_references.dotx</Template>
  <TotalTime>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Mettler-Toledo International Inc.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iepii</dc:creator>
  <cp:lastModifiedBy>iepii</cp:lastModifiedBy>
  <cp:revision>1</cp:revision>
  <dcterms:created xsi:type="dcterms:W3CDTF">2017-01-18T18:33:00Z</dcterms:created>
  <dcterms:modified xsi:type="dcterms:W3CDTF">2017-01-18T18:34:00Z</dcterms:modified>
</cp:coreProperties>
</file>